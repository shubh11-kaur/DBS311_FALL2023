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46C0E" w14:textId="325C1439" w:rsidR="00633A64" w:rsidRPr="00633A64" w:rsidRDefault="006F5375" w:rsidP="001E2ED8">
      <w:pPr>
        <w:rPr>
          <w:rFonts w:ascii="Arial" w:hAnsi="Arial" w:cs="Arial"/>
          <w:sz w:val="36"/>
          <w:szCs w:val="36"/>
        </w:rPr>
      </w:pPr>
      <w:r w:rsidRPr="00633A64">
        <w:rPr>
          <w:rFonts w:ascii="Arial" w:hAnsi="Arial" w:cs="Arial"/>
          <w:sz w:val="36"/>
          <w:szCs w:val="36"/>
        </w:rPr>
        <w:t xml:space="preserve">Lab </w:t>
      </w:r>
      <w:r w:rsidR="00F058D4">
        <w:rPr>
          <w:rFonts w:ascii="Arial" w:hAnsi="Arial" w:cs="Arial"/>
          <w:sz w:val="36"/>
          <w:szCs w:val="36"/>
        </w:rPr>
        <w:t>7</w:t>
      </w:r>
      <w:r w:rsidRPr="00633A64">
        <w:rPr>
          <w:rFonts w:ascii="Arial" w:hAnsi="Arial" w:cs="Arial"/>
          <w:sz w:val="36"/>
          <w:szCs w:val="36"/>
        </w:rPr>
        <w:t xml:space="preserve"> (Stored Procedures/Iterative Statements)</w:t>
      </w:r>
    </w:p>
    <w:p w14:paraId="0097D522" w14:textId="4A1F21B3" w:rsidR="006F5375" w:rsidRPr="0002328B" w:rsidRDefault="006F5375" w:rsidP="00633A64">
      <w:pPr>
        <w:spacing w:after="0"/>
        <w:rPr>
          <w:rFonts w:ascii="Arial" w:hAnsi="Arial" w:cs="Arial"/>
          <w:b/>
          <w:bCs/>
          <w:color w:val="FF0000"/>
          <w:sz w:val="32"/>
          <w:szCs w:val="32"/>
        </w:rPr>
      </w:pPr>
      <w:r w:rsidRPr="0002328B">
        <w:rPr>
          <w:rFonts w:ascii="Arial" w:hAnsi="Arial" w:cs="Arial"/>
          <w:b/>
          <w:bCs/>
          <w:color w:val="FF0000"/>
          <w:sz w:val="32"/>
          <w:szCs w:val="32"/>
        </w:rPr>
        <w:t>Submission</w:t>
      </w:r>
    </w:p>
    <w:p w14:paraId="5BD8234F" w14:textId="6DEB80D0" w:rsidR="006F5375" w:rsidRPr="0002328B" w:rsidRDefault="00AF536F" w:rsidP="006F5375">
      <w:pPr>
        <w:rPr>
          <w:rFonts w:ascii="Arial" w:hAnsi="Arial" w:cs="Arial"/>
          <w:b/>
          <w:i/>
          <w:color w:val="FF0000"/>
          <w:sz w:val="22"/>
          <w:szCs w:val="22"/>
        </w:rPr>
      </w:pPr>
      <w:r w:rsidRPr="0002328B">
        <w:rPr>
          <w:rFonts w:ascii="Arial" w:hAnsi="Arial" w:cs="Arial"/>
          <w:b/>
          <w:i/>
          <w:color w:val="FF0000"/>
          <w:sz w:val="22"/>
          <w:szCs w:val="22"/>
        </w:rPr>
        <w:t>ON Blackboard</w:t>
      </w:r>
    </w:p>
    <w:p w14:paraId="7EB998A8" w14:textId="77777777" w:rsidR="00AF536F" w:rsidRPr="00633A64" w:rsidRDefault="00AF536F" w:rsidP="006F5375">
      <w:pPr>
        <w:rPr>
          <w:rFonts w:ascii="Arial" w:hAnsi="Arial" w:cs="Arial"/>
          <w:b/>
          <w:i/>
          <w:sz w:val="22"/>
          <w:szCs w:val="22"/>
        </w:rPr>
      </w:pPr>
    </w:p>
    <w:p w14:paraId="25535E8E" w14:textId="0C14AE9C" w:rsidR="00633A64" w:rsidRDefault="006F5375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</w:rPr>
        <w:t>Create a new Worksheet in SQL Developer.  Save the file as L06_ID#_LASTNAME</w:t>
      </w:r>
      <w:r w:rsidRPr="00EB1939">
        <w:rPr>
          <w:rFonts w:ascii="Arial" w:eastAsia="Calibri" w:hAnsi="Arial" w:cs="Arial"/>
          <w:sz w:val="22"/>
          <w:szCs w:val="22"/>
          <w:highlight w:val="yellow"/>
        </w:rPr>
        <w:t>.</w:t>
      </w:r>
      <w:r w:rsidR="00EB1939" w:rsidRPr="00EB1939">
        <w:rPr>
          <w:rFonts w:ascii="Arial" w:eastAsia="Calibri" w:hAnsi="Arial" w:cs="Arial"/>
          <w:sz w:val="22"/>
          <w:szCs w:val="22"/>
          <w:highlight w:val="yellow"/>
        </w:rPr>
        <w:t>txt</w:t>
      </w:r>
    </w:p>
    <w:p w14:paraId="6CE5C6AD" w14:textId="630F36FE" w:rsidR="006F5375" w:rsidRPr="00633A64" w:rsidRDefault="006F5375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</w:rPr>
        <w:t>Your submission needs to be commented and include the question</w:t>
      </w:r>
      <w:r w:rsidR="00EB1939">
        <w:rPr>
          <w:rFonts w:ascii="Arial" w:eastAsia="Calibri" w:hAnsi="Arial" w:cs="Arial"/>
          <w:sz w:val="22"/>
          <w:szCs w:val="22"/>
        </w:rPr>
        <w:t xml:space="preserve"> and </w:t>
      </w:r>
      <w:r w:rsidRPr="00633A64">
        <w:rPr>
          <w:rFonts w:ascii="Arial" w:eastAsia="Calibri" w:hAnsi="Arial" w:cs="Arial"/>
          <w:sz w:val="22"/>
          <w:szCs w:val="22"/>
        </w:rPr>
        <w:t>the solutions</w:t>
      </w:r>
      <w:r w:rsidR="009A6F87">
        <w:rPr>
          <w:rFonts w:ascii="Arial" w:eastAsia="Calibri" w:hAnsi="Arial" w:cs="Arial"/>
          <w:sz w:val="22"/>
          <w:szCs w:val="22"/>
        </w:rPr>
        <w:t xml:space="preserve"> </w:t>
      </w:r>
      <w:r w:rsidR="00C8298E">
        <w:rPr>
          <w:rFonts w:ascii="Arial" w:eastAsia="Calibri" w:hAnsi="Arial" w:cs="Arial"/>
          <w:sz w:val="22"/>
          <w:szCs w:val="22"/>
        </w:rPr>
        <w:t>in Word document</w:t>
      </w:r>
    </w:p>
    <w:p w14:paraId="4603BE34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this Lab, you create PL/SQL stored procedures to perform the following tasks. As you know, a stored procedure does not return any value. To send values back to the caller, you can use OUT parameters.</w:t>
      </w:r>
    </w:p>
    <w:p w14:paraId="18A4A556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 xml:space="preserve">A parameter can be </w:t>
      </w:r>
    </w:p>
    <w:p w14:paraId="7F67A2EA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parameter</w:t>
      </w:r>
    </w:p>
    <w:p w14:paraId="45E1E092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OUT parameter</w:t>
      </w:r>
    </w:p>
    <w:p w14:paraId="05711ABB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OUT parameter</w:t>
      </w:r>
    </w:p>
    <w:p w14:paraId="5F1B3BAB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375" w:rsidRPr="00633A64" w14:paraId="7C56394B" w14:textId="77777777" w:rsidTr="002214C0">
        <w:tc>
          <w:tcPr>
            <w:tcW w:w="9350" w:type="dxa"/>
          </w:tcPr>
          <w:p w14:paraId="32CCF0C1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CREATE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OR REPLACE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3A64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procedure_name</w:t>
            </w:r>
            <w:proofErr w:type="spellEnd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arg1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IN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OUT/IN OUT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data_type</w:t>
            </w:r>
            <w:proofErr w:type="spellEnd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, ...) AS</w:t>
            </w:r>
          </w:p>
          <w:p w14:paraId="7B3CE996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BEGIN</w:t>
            </w:r>
          </w:p>
          <w:p w14:paraId="6ADA18A6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....</w:t>
            </w:r>
          </w:p>
          <w:p w14:paraId="4BF08D91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6673D7DA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052CC0C8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THEN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  <w:p w14:paraId="20EC726E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    DBMS_OUTPUT.PUT_LINE ('Error!');</w:t>
            </w:r>
          </w:p>
          <w:p w14:paraId="29EE9B29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END </w:t>
            </w:r>
            <w:proofErr w:type="spellStart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procedure_name</w:t>
            </w:r>
            <w:proofErr w:type="spellEnd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14:paraId="41C34C63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E0EF74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</w:p>
    <w:p w14:paraId="5A4EFCB2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 xml:space="preserve">For all the stored procedures make sure you handle all exceptions such as </w:t>
      </w:r>
    </w:p>
    <w:p w14:paraId="2341246A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TOO_MANY_ROWS</w:t>
      </w:r>
    </w:p>
    <w:p w14:paraId="151EB1A1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NO_DATA_FOUND</w:t>
      </w:r>
    </w:p>
    <w:p w14:paraId="55912D07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bCs/>
          <w:sz w:val="22"/>
          <w:szCs w:val="22"/>
          <w:lang w:val="en-US"/>
        </w:rPr>
        <w:t>OTHERS</w:t>
      </w:r>
    </w:p>
    <w:p w14:paraId="3D794095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bCs/>
          <w:sz w:val="22"/>
          <w:szCs w:val="22"/>
          <w:lang w:val="en-US"/>
        </w:rPr>
        <w:t>. . .</w:t>
      </w:r>
    </w:p>
    <w:p w14:paraId="04BF11D6" w14:textId="77777777" w:rsidR="00633A64" w:rsidRDefault="006F5375" w:rsidP="00633A64">
      <w:p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Besides checking all required exceptions, have the OTHER exception checked just in case any error occurs that has not been anticipated at the time you write the code.</w:t>
      </w:r>
    </w:p>
    <w:p w14:paraId="193933BB" w14:textId="77777777" w:rsidR="00633A64" w:rsidRDefault="00633A64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36574912" w14:textId="311BF956" w:rsidR="006F5375" w:rsidRPr="00633A64" w:rsidRDefault="006F5375" w:rsidP="00633A64">
      <w:p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36"/>
          <w:szCs w:val="36"/>
        </w:rPr>
        <w:lastRenderedPageBreak/>
        <w:t>Tasks</w:t>
      </w:r>
    </w:p>
    <w:p w14:paraId="4D9B0BD5" w14:textId="301D0B00" w:rsidR="006F5375" w:rsidRPr="00633A64" w:rsidRDefault="00633A64" w:rsidP="006F5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1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The company wants to calculate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what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the </w:t>
      </w:r>
      <w:r w:rsidR="007D1335">
        <w:rPr>
          <w:rFonts w:ascii="Arial" w:eastAsia="Times New Roman" w:hAnsi="Arial" w:cs="Arial"/>
          <w:sz w:val="22"/>
          <w:szCs w:val="22"/>
          <w:lang w:eastAsia="en-CA"/>
        </w:rPr>
        <w:t>new buy price of each retail product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 would be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:</w:t>
      </w:r>
    </w:p>
    <w:p w14:paraId="22940445" w14:textId="77777777" w:rsidR="00AF536F" w:rsidRPr="00633A64" w:rsidRDefault="00AF536F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6AAC2B7D" w14:textId="55D3C36E" w:rsidR="006F5375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Write a stored procedure named </w:t>
      </w:r>
      <w:proofErr w:type="spellStart"/>
      <w:r w:rsidRPr="00CC3841">
        <w:rPr>
          <w:rFonts w:ascii="Arial" w:eastAsia="Times New Roman" w:hAnsi="Arial" w:cs="Arial"/>
          <w:b/>
          <w:bCs/>
          <w:i/>
          <w:sz w:val="22"/>
          <w:szCs w:val="22"/>
          <w:highlight w:val="yellow"/>
          <w:lang w:eastAsia="en-CA"/>
        </w:rPr>
        <w:t>calculate_</w:t>
      </w:r>
      <w:r w:rsidR="00485F12" w:rsidRPr="00CC3841">
        <w:rPr>
          <w:rFonts w:ascii="Arial" w:eastAsia="Times New Roman" w:hAnsi="Arial" w:cs="Arial"/>
          <w:b/>
          <w:bCs/>
          <w:i/>
          <w:sz w:val="22"/>
          <w:szCs w:val="22"/>
          <w:highlight w:val="yellow"/>
          <w:lang w:eastAsia="en-CA"/>
        </w:rPr>
        <w:t>newbuyprice</w:t>
      </w:r>
      <w:proofErr w:type="spellEnd"/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which calculates the </w:t>
      </w:r>
      <w:r w:rsidR="004B1E6F">
        <w:rPr>
          <w:rFonts w:ascii="Arial" w:eastAsia="Times New Roman" w:hAnsi="Arial" w:cs="Arial"/>
          <w:sz w:val="22"/>
          <w:szCs w:val="22"/>
          <w:lang w:eastAsia="en-CA"/>
        </w:rPr>
        <w:t>new buying price</w:t>
      </w:r>
      <w:r w:rsidR="00043139">
        <w:rPr>
          <w:rFonts w:ascii="Arial" w:eastAsia="Times New Roman" w:hAnsi="Arial" w:cs="Arial"/>
          <w:sz w:val="22"/>
          <w:szCs w:val="22"/>
          <w:lang w:eastAsia="en-CA"/>
        </w:rPr>
        <w:t xml:space="preserve"> by multiplying the percentage increase for each </w:t>
      </w:r>
      <w:proofErr w:type="spellStart"/>
      <w:r w:rsidR="00043139">
        <w:rPr>
          <w:rFonts w:ascii="Arial" w:eastAsia="Times New Roman" w:hAnsi="Arial" w:cs="Arial"/>
          <w:sz w:val="22"/>
          <w:szCs w:val="22"/>
          <w:lang w:eastAsia="en-CA"/>
        </w:rPr>
        <w:t>othe</w:t>
      </w:r>
      <w:proofErr w:type="spellEnd"/>
      <w:r w:rsidR="00043139">
        <w:rPr>
          <w:rFonts w:ascii="Arial" w:eastAsia="Times New Roman" w:hAnsi="Arial" w:cs="Arial"/>
          <w:sz w:val="22"/>
          <w:szCs w:val="22"/>
          <w:lang w:eastAsia="en-CA"/>
        </w:rPr>
        <w:t xml:space="preserve"> </w:t>
      </w:r>
      <w:proofErr w:type="spellStart"/>
      <w:r w:rsidR="00043139">
        <w:rPr>
          <w:rFonts w:ascii="Arial" w:eastAsia="Times New Roman" w:hAnsi="Arial" w:cs="Arial"/>
          <w:sz w:val="22"/>
          <w:szCs w:val="22"/>
          <w:lang w:eastAsia="en-CA"/>
        </w:rPr>
        <w:t>productline</w:t>
      </w:r>
      <w:proofErr w:type="spellEnd"/>
      <w:r w:rsidR="00043139">
        <w:rPr>
          <w:rFonts w:ascii="Arial" w:eastAsia="Times New Roman" w:hAnsi="Arial" w:cs="Arial"/>
          <w:sz w:val="22"/>
          <w:szCs w:val="22"/>
          <w:lang w:eastAsia="en-CA"/>
        </w:rPr>
        <w:t xml:space="preserve"> given in the table.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(Use </w:t>
      </w:r>
      <w:r w:rsidR="00282EE9">
        <w:rPr>
          <w:rFonts w:ascii="Arial" w:eastAsia="Times New Roman" w:hAnsi="Arial" w:cs="Arial"/>
          <w:sz w:val="22"/>
          <w:szCs w:val="22"/>
          <w:lang w:eastAsia="en-CA"/>
        </w:rPr>
        <w:t>CASE statements</w:t>
      </w:r>
      <w:r w:rsidR="004B1E6F">
        <w:rPr>
          <w:rFonts w:ascii="Arial" w:eastAsia="Times New Roman" w:hAnsi="Arial" w:cs="Arial"/>
          <w:sz w:val="22"/>
          <w:szCs w:val="22"/>
          <w:lang w:eastAsia="en-CA"/>
        </w:rPr>
        <w:t xml:space="preserve"> for each </w:t>
      </w:r>
      <w:proofErr w:type="spellStart"/>
      <w:r w:rsidR="004B1E6F">
        <w:rPr>
          <w:rFonts w:ascii="Arial" w:eastAsia="Times New Roman" w:hAnsi="Arial" w:cs="Arial"/>
          <w:sz w:val="22"/>
          <w:szCs w:val="22"/>
          <w:lang w:eastAsia="en-CA"/>
        </w:rPr>
        <w:t>productline</w:t>
      </w:r>
      <w:proofErr w:type="spellEnd"/>
      <w:r w:rsidR="004B1E6F">
        <w:rPr>
          <w:rFonts w:ascii="Arial" w:eastAsia="Times New Roman" w:hAnsi="Arial" w:cs="Arial"/>
          <w:sz w:val="22"/>
          <w:szCs w:val="22"/>
          <w:lang w:eastAsia="en-CA"/>
        </w:rPr>
        <w:t xml:space="preserve"> and FOR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loop construct </w:t>
      </w:r>
      <w:r w:rsidR="004B1E6F">
        <w:rPr>
          <w:rFonts w:ascii="Arial" w:eastAsia="Times New Roman" w:hAnsi="Arial" w:cs="Arial"/>
          <w:sz w:val="22"/>
          <w:szCs w:val="22"/>
          <w:lang w:eastAsia="en-CA"/>
        </w:rPr>
        <w:t>for each retail product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).</w:t>
      </w:r>
    </w:p>
    <w:p w14:paraId="32491FBA" w14:textId="6ED886AF" w:rsidR="0017743A" w:rsidRDefault="0017743A" w:rsidP="0017743A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03"/>
        <w:gridCol w:w="5503"/>
      </w:tblGrid>
      <w:tr w:rsidR="00814027" w14:paraId="463289A3" w14:textId="77777777" w:rsidTr="00814027">
        <w:tc>
          <w:tcPr>
            <w:tcW w:w="5503" w:type="dxa"/>
          </w:tcPr>
          <w:p w14:paraId="47AF1DA6" w14:textId="0416D39E" w:rsidR="00814027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t>PRODUCTLINE</w:t>
            </w:r>
          </w:p>
        </w:tc>
        <w:tc>
          <w:tcPr>
            <w:tcW w:w="5503" w:type="dxa"/>
          </w:tcPr>
          <w:p w14:paraId="24114937" w14:textId="3D8AFDD0" w:rsidR="00814027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>PERCENT OF BUYPRICE</w:t>
            </w:r>
            <w:r w:rsidR="00E4398D"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 xml:space="preserve"> INCREASE</w:t>
            </w:r>
          </w:p>
        </w:tc>
      </w:tr>
      <w:tr w:rsidR="00814027" w14:paraId="0C7427CC" w14:textId="77777777" w:rsidTr="00814027">
        <w:tc>
          <w:tcPr>
            <w:tcW w:w="5503" w:type="dxa"/>
          </w:tcPr>
          <w:p w14:paraId="1BD71712" w14:textId="73B17207" w:rsidR="00814027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 w:rsidRPr="002110CF">
              <w:t>Trucks and Buses</w:t>
            </w:r>
          </w:p>
        </w:tc>
        <w:tc>
          <w:tcPr>
            <w:tcW w:w="5503" w:type="dxa"/>
          </w:tcPr>
          <w:p w14:paraId="259CD3C0" w14:textId="6C7A3ADB" w:rsidR="00814027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>1.1</w:t>
            </w:r>
          </w:p>
        </w:tc>
      </w:tr>
      <w:tr w:rsidR="00814027" w14:paraId="6288D136" w14:textId="77777777" w:rsidTr="00814027">
        <w:tc>
          <w:tcPr>
            <w:tcW w:w="5503" w:type="dxa"/>
          </w:tcPr>
          <w:p w14:paraId="5F2775AE" w14:textId="674658A0" w:rsidR="00814027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 w:rsidRPr="002110CF">
              <w:t>Vintage Cars</w:t>
            </w:r>
          </w:p>
        </w:tc>
        <w:tc>
          <w:tcPr>
            <w:tcW w:w="5503" w:type="dxa"/>
          </w:tcPr>
          <w:p w14:paraId="07DA7360" w14:textId="34CB5ABC" w:rsidR="00814027" w:rsidRDefault="00DC4427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>1.5</w:t>
            </w:r>
          </w:p>
        </w:tc>
      </w:tr>
      <w:tr w:rsidR="00814027" w14:paraId="42AB1D83" w14:textId="77777777" w:rsidTr="00814027">
        <w:tc>
          <w:tcPr>
            <w:tcW w:w="5503" w:type="dxa"/>
          </w:tcPr>
          <w:p w14:paraId="35CEEC52" w14:textId="1DA4428F" w:rsidR="00814027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 w:rsidRPr="002110CF">
              <w:t>Classic Cars</w:t>
            </w:r>
          </w:p>
        </w:tc>
        <w:tc>
          <w:tcPr>
            <w:tcW w:w="5503" w:type="dxa"/>
          </w:tcPr>
          <w:p w14:paraId="5E4CC840" w14:textId="7E0F581E" w:rsidR="00814027" w:rsidRDefault="00485F12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>1.2</w:t>
            </w:r>
          </w:p>
        </w:tc>
      </w:tr>
      <w:tr w:rsidR="00814027" w14:paraId="53AA2D03" w14:textId="77777777" w:rsidTr="00814027">
        <w:tc>
          <w:tcPr>
            <w:tcW w:w="5503" w:type="dxa"/>
          </w:tcPr>
          <w:p w14:paraId="3997F166" w14:textId="510C6B68" w:rsidR="00814027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 w:rsidRPr="002110CF">
              <w:t>Ships</w:t>
            </w:r>
          </w:p>
        </w:tc>
        <w:tc>
          <w:tcPr>
            <w:tcW w:w="5503" w:type="dxa"/>
          </w:tcPr>
          <w:p w14:paraId="1514A27C" w14:textId="0B9478FB" w:rsidR="00814027" w:rsidRDefault="00485F12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>1.3</w:t>
            </w:r>
          </w:p>
        </w:tc>
      </w:tr>
      <w:tr w:rsidR="00814027" w14:paraId="58D239D8" w14:textId="77777777" w:rsidTr="00814027">
        <w:tc>
          <w:tcPr>
            <w:tcW w:w="5503" w:type="dxa"/>
          </w:tcPr>
          <w:p w14:paraId="627CD268" w14:textId="4F7E3DC3" w:rsidR="00814027" w:rsidRPr="00E50983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2110CF">
              <w:t>Motorcycles</w:t>
            </w:r>
          </w:p>
        </w:tc>
        <w:tc>
          <w:tcPr>
            <w:tcW w:w="5503" w:type="dxa"/>
          </w:tcPr>
          <w:p w14:paraId="69A0CC80" w14:textId="5BDBD184" w:rsidR="00814027" w:rsidRDefault="00485F12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>1.2</w:t>
            </w:r>
          </w:p>
        </w:tc>
      </w:tr>
      <w:tr w:rsidR="00814027" w14:paraId="5F5E7FD8" w14:textId="77777777" w:rsidTr="00814027">
        <w:tc>
          <w:tcPr>
            <w:tcW w:w="5503" w:type="dxa"/>
          </w:tcPr>
          <w:p w14:paraId="78EED37D" w14:textId="57CF590E" w:rsidR="00814027" w:rsidRPr="00E50983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2110CF">
              <w:t>Trains</w:t>
            </w:r>
          </w:p>
        </w:tc>
        <w:tc>
          <w:tcPr>
            <w:tcW w:w="5503" w:type="dxa"/>
          </w:tcPr>
          <w:p w14:paraId="7D346DA0" w14:textId="64923A85" w:rsidR="00814027" w:rsidRDefault="00485F12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>1.6</w:t>
            </w:r>
          </w:p>
        </w:tc>
      </w:tr>
      <w:tr w:rsidR="00814027" w14:paraId="5C577AA0" w14:textId="77777777" w:rsidTr="00814027">
        <w:tc>
          <w:tcPr>
            <w:tcW w:w="5503" w:type="dxa"/>
          </w:tcPr>
          <w:p w14:paraId="1DB8BFA9" w14:textId="489852DD" w:rsidR="00814027" w:rsidRPr="007351F1" w:rsidRDefault="00814027" w:rsidP="00814027">
            <w:pPr>
              <w:pStyle w:val="ListParagraph"/>
              <w:spacing w:before="100" w:beforeAutospacing="1" w:after="100" w:afterAutospacing="1" w:line="240" w:lineRule="auto"/>
              <w:ind w:left="0"/>
            </w:pPr>
            <w:r w:rsidRPr="002110CF">
              <w:t>Planes</w:t>
            </w:r>
          </w:p>
        </w:tc>
        <w:tc>
          <w:tcPr>
            <w:tcW w:w="5503" w:type="dxa"/>
          </w:tcPr>
          <w:p w14:paraId="539D807F" w14:textId="7E150BA4" w:rsidR="00814027" w:rsidRDefault="00485F12" w:rsidP="00814027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2"/>
                <w:szCs w:val="22"/>
                <w:lang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CA"/>
              </w:rPr>
              <w:t>1.7</w:t>
            </w:r>
          </w:p>
        </w:tc>
      </w:tr>
    </w:tbl>
    <w:p w14:paraId="5E57C181" w14:textId="77777777" w:rsidR="00814027" w:rsidRPr="00633A64" w:rsidRDefault="00814027" w:rsidP="0017743A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6A0D4495" w14:textId="328246F3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The procedure calculates</w:t>
      </w:r>
      <w:r w:rsidR="008F21B1">
        <w:rPr>
          <w:rFonts w:ascii="Arial" w:eastAsia="Times New Roman" w:hAnsi="Arial" w:cs="Arial"/>
          <w:sz w:val="22"/>
          <w:szCs w:val="22"/>
          <w:lang w:eastAsia="en-CA"/>
        </w:rPr>
        <w:t xml:space="preserve">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and prints the </w:t>
      </w:r>
      <w:r w:rsidR="00DE7A49">
        <w:rPr>
          <w:rFonts w:ascii="Arial" w:eastAsia="Times New Roman" w:hAnsi="Arial" w:cs="Arial"/>
          <w:sz w:val="22"/>
          <w:szCs w:val="22"/>
          <w:lang w:eastAsia="en-CA"/>
        </w:rPr>
        <w:t>product name</w:t>
      </w:r>
      <w:r w:rsidR="00BA5B00">
        <w:rPr>
          <w:rFonts w:ascii="Arial" w:eastAsia="Times New Roman" w:hAnsi="Arial" w:cs="Arial"/>
          <w:sz w:val="22"/>
          <w:szCs w:val="22"/>
          <w:lang w:eastAsia="en-CA"/>
        </w:rPr>
        <w:t>, old buy price and new price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.</w:t>
      </w:r>
    </w:p>
    <w:p w14:paraId="1A0CF0BB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Sample output:</w:t>
      </w:r>
    </w:p>
    <w:p w14:paraId="3AF91C23" w14:textId="3EC8DAB8" w:rsidR="00633A64" w:rsidRDefault="00FF2531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Exception block should handle all error that might occur with custom messages</w:t>
      </w:r>
      <w:r w:rsidR="000B12D8">
        <w:rPr>
          <w:rFonts w:ascii="Arial" w:eastAsia="Times New Roman" w:hAnsi="Arial" w:cs="Arial"/>
          <w:sz w:val="22"/>
          <w:szCs w:val="22"/>
          <w:lang w:eastAsia="en-CA"/>
        </w:rPr>
        <w:t xml:space="preserve"> for “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If the</w:t>
      </w:r>
      <w:r w:rsidR="000733F5">
        <w:rPr>
          <w:rFonts w:ascii="Arial" w:eastAsia="Times New Roman" w:hAnsi="Arial" w:cs="Arial"/>
          <w:sz w:val="22"/>
          <w:szCs w:val="22"/>
          <w:lang w:eastAsia="en-CA"/>
        </w:rPr>
        <w:t xml:space="preserve"> buy price is 0</w:t>
      </w:r>
      <w:r w:rsidR="000B12D8">
        <w:rPr>
          <w:rFonts w:ascii="Arial" w:eastAsia="Times New Roman" w:hAnsi="Arial" w:cs="Arial"/>
          <w:sz w:val="22"/>
          <w:szCs w:val="22"/>
          <w:lang w:eastAsia="en-CA"/>
        </w:rPr>
        <w:t xml:space="preserve">” </w:t>
      </w:r>
      <w:r w:rsidR="009E3A02">
        <w:rPr>
          <w:rFonts w:ascii="Arial" w:eastAsia="Times New Roman" w:hAnsi="Arial" w:cs="Arial"/>
          <w:sz w:val="22"/>
          <w:szCs w:val="22"/>
          <w:lang w:eastAsia="en-CA"/>
        </w:rPr>
        <w:t>product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does not </w:t>
      </w:r>
      <w:proofErr w:type="gramStart"/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exist,</w:t>
      </w:r>
      <w:proofErr w:type="gramEnd"/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the procedure displays a proper message.</w:t>
      </w:r>
    </w:p>
    <w:p w14:paraId="3B636873" w14:textId="6FAADAB1" w:rsidR="00AF536F" w:rsidRPr="00E256F1" w:rsidRDefault="00AF536F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08EDF210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2B6C114D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CREATE OR REPLACE PROCEDURE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calculate_newbuyprice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AS</w:t>
      </w:r>
    </w:p>
    <w:p w14:paraId="6BE0875E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v_product_name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retailproducts.productname%TYPE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1FB61D88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v_old_buy_price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retailproducts.buyprice%TYPE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2897B1F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v_new_buy_price</w:t>
      </w:r>
      <w:proofErr w:type="spellEnd"/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NUMBER;</w:t>
      </w:r>
    </w:p>
    <w:p w14:paraId="5E93161D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v_percentage</w:t>
      </w:r>
      <w:proofErr w:type="spellEnd"/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NUMBER;</w:t>
      </w:r>
    </w:p>
    <w:p w14:paraId="4BC43804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41A5D75B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CURSOR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product_cursor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IS</w:t>
      </w:r>
    </w:p>
    <w:p w14:paraId="12439919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SELECT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productname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buyprice</w:t>
      </w:r>
      <w:proofErr w:type="spellEnd"/>
    </w:p>
    <w:p w14:paraId="46552228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FROM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retailproducts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4B0C3CB6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BEGIN</w:t>
      </w:r>
    </w:p>
    <w:p w14:paraId="2F81E65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256E5161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'Product Name', 25) || </w:t>
      </w:r>
    </w:p>
    <w:p w14:paraId="1434AB71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'Old Buy Price', 25) || </w:t>
      </w:r>
    </w:p>
    <w:p w14:paraId="43A1C02E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'New Buy Price', 25)</w:t>
      </w:r>
    </w:p>
    <w:p w14:paraId="2F566C0B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);</w:t>
      </w:r>
    </w:p>
    <w:p w14:paraId="217BB8D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226ED79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'-', 25, '-') || </w:t>
      </w:r>
    </w:p>
    <w:p w14:paraId="11517A46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'-', 25, '-') || </w:t>
      </w:r>
    </w:p>
    <w:p w14:paraId="7DCC8EAA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'-', 25, '-')</w:t>
      </w:r>
    </w:p>
    <w:p w14:paraId="2B8A1BA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);</w:t>
      </w:r>
    </w:p>
    <w:p w14:paraId="6C538DF0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5C7919D6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OPEN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product_cursor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2CE10514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4F8C9E0A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LOOP</w:t>
      </w:r>
    </w:p>
    <w:p w14:paraId="6097D44D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FETCH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product_cursor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into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v_product_name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v_old_buy_price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3BB872AD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2E14357C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EXIT WHEN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product_cursor%notfound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58549955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408B3010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-- Calculate new buy price based on product line percentage increase</w:t>
      </w:r>
    </w:p>
    <w:p w14:paraId="36BFBC04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lastRenderedPageBreak/>
        <w:t xml:space="preserve">        CASE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v_product_name</w:t>
      </w:r>
      <w:proofErr w:type="spellEnd"/>
    </w:p>
    <w:p w14:paraId="749CB600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WHEN 'Trucks and Buses' THEN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= 1.1;</w:t>
      </w:r>
    </w:p>
    <w:p w14:paraId="3AFF01F4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WHEN 'Vintage Cars' THEN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= 1.5;</w:t>
      </w:r>
    </w:p>
    <w:p w14:paraId="63FAD37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WHEN 'Classic Cars' THEN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= 1.2;</w:t>
      </w:r>
    </w:p>
    <w:p w14:paraId="288F76AA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WHEN 'Ships' THEN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= 1.3;</w:t>
      </w:r>
    </w:p>
    <w:p w14:paraId="22C829F5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WHEN 'Motorcycles' THEN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= 1.2;</w:t>
      </w:r>
    </w:p>
    <w:p w14:paraId="73FE5971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WHEN 'Trains' THEN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= 1.6;</w:t>
      </w:r>
    </w:p>
    <w:p w14:paraId="7FBA422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WHEN 'Planes' THEN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= 1.7;</w:t>
      </w:r>
    </w:p>
    <w:p w14:paraId="2788C6FC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ELSE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= 1; -- Default percentage if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productline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not found</w:t>
      </w:r>
    </w:p>
    <w:p w14:paraId="45466BEB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END CASE;</w:t>
      </w:r>
    </w:p>
    <w:p w14:paraId="39A6DCF4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51775A86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v_new_buy_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=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v_old_buy_price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*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v_percentage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6AD8B75F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16FF988C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-- Display information</w:t>
      </w:r>
    </w:p>
    <w:p w14:paraId="668BEF06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215DB3EA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spellStart"/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v_product_name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25) || </w:t>
      </w:r>
    </w:p>
    <w:p w14:paraId="22CBDFB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TO_CHAR(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v_old_buy_price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'99999.99'), 25) || </w:t>
      </w:r>
    </w:p>
    <w:p w14:paraId="025242CE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TO_CHAR(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v_new_buy_price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, '99999.99'), 25)</w:t>
      </w:r>
    </w:p>
    <w:p w14:paraId="28D98BB7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);</w:t>
      </w:r>
    </w:p>
    <w:p w14:paraId="3CD1ABC6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END LOOP;</w:t>
      </w:r>
    </w:p>
    <w:p w14:paraId="52B78F90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670B6FD6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CLOSE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product_cursor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3CCE4D7E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EXCEPTION</w:t>
      </w:r>
    </w:p>
    <w:p w14:paraId="517FB210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WHEN ZERO_DIVIDE THEN</w:t>
      </w:r>
    </w:p>
    <w:p w14:paraId="2ADF011B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'Error: Buy Price is 0.');</w:t>
      </w:r>
    </w:p>
    <w:p w14:paraId="483A34DC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WHEN NO_DATA_FOUND THEN</w:t>
      </w:r>
    </w:p>
    <w:p w14:paraId="7C0AC3C5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'No products found.');</w:t>
      </w:r>
    </w:p>
    <w:p w14:paraId="44055354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WHEN OTHERS THEN</w:t>
      </w:r>
    </w:p>
    <w:p w14:paraId="1B5A939C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'Error: ' || SQLERRM);</w:t>
      </w:r>
    </w:p>
    <w:p w14:paraId="7CDD9631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END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calculate_newbuyprice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5BD7E3CA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044A9E51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3DA84C6A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BEGIN</w:t>
      </w:r>
    </w:p>
    <w:p w14:paraId="7C8840D1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calculate_newbuyprice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122B889E" w14:textId="77777777" w:rsidR="00E256F1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END;</w:t>
      </w:r>
    </w:p>
    <w:p w14:paraId="0894AD1E" w14:textId="2B24BE16" w:rsidR="00AF536F" w:rsidRPr="00E256F1" w:rsidRDefault="00E256F1" w:rsidP="00E256F1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/</w:t>
      </w:r>
    </w:p>
    <w:p w14:paraId="7CB31277" w14:textId="77777777" w:rsidR="00E256F1" w:rsidRDefault="00E256F1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7CD85115" w14:textId="4BF7C554" w:rsidR="00E256F1" w:rsidRDefault="00E256F1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noProof/>
          <w:lang w:val="en-US"/>
        </w:rPr>
        <w:lastRenderedPageBreak/>
        <w:drawing>
          <wp:inline distT="0" distB="0" distL="0" distR="0" wp14:anchorId="7B5A0AB8" wp14:editId="485A21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DD7" w14:textId="5648859B" w:rsidR="007A081B" w:rsidRDefault="00633A64" w:rsidP="00633A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2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Write a stored procedure named </w:t>
      </w:r>
      <w:proofErr w:type="spellStart"/>
      <w:r w:rsidR="007A081B" w:rsidRPr="00322987">
        <w:rPr>
          <w:rFonts w:ascii="Arial" w:eastAsia="Times New Roman" w:hAnsi="Arial" w:cs="Arial"/>
          <w:b/>
          <w:bCs/>
          <w:color w:val="0070C0"/>
          <w:sz w:val="22"/>
          <w:szCs w:val="22"/>
          <w:highlight w:val="yellow"/>
          <w:lang w:eastAsia="en-CA"/>
        </w:rPr>
        <w:t>employee_works_here</w:t>
      </w:r>
      <w:proofErr w:type="spellEnd"/>
      <w:r w:rsidR="006F5375" w:rsidRPr="00322987">
        <w:rPr>
          <w:rFonts w:ascii="Arial" w:eastAsia="Times New Roman" w:hAnsi="Arial" w:cs="Arial"/>
          <w:color w:val="0070C0"/>
          <w:sz w:val="22"/>
          <w:szCs w:val="22"/>
          <w:lang w:eastAsia="en-CA"/>
        </w:rPr>
        <w:t xml:space="preserve">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to print </w:t>
      </w:r>
      <w:r w:rsidR="00D828AA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the </w:t>
      </w:r>
      <w:r w:rsidR="00D828AA">
        <w:rPr>
          <w:rFonts w:ascii="Arial" w:eastAsia="Times New Roman" w:hAnsi="Arial" w:cs="Arial"/>
          <w:sz w:val="22"/>
          <w:szCs w:val="22"/>
          <w:lang w:eastAsia="en-CA"/>
        </w:rPr>
        <w:t>retail</w:t>
      </w:r>
      <w:r w:rsidR="00894098">
        <w:rPr>
          <w:rFonts w:ascii="Arial" w:eastAsia="Times New Roman" w:hAnsi="Arial" w:cs="Arial"/>
          <w:sz w:val="22"/>
          <w:szCs w:val="22"/>
          <w:lang w:eastAsia="en-CA"/>
        </w:rPr>
        <w:t xml:space="preserve">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employee</w:t>
      </w:r>
      <w:r w:rsidR="00894098">
        <w:rPr>
          <w:rFonts w:ascii="Arial" w:eastAsia="Times New Roman" w:hAnsi="Arial" w:cs="Arial"/>
          <w:sz w:val="22"/>
          <w:szCs w:val="22"/>
          <w:lang w:eastAsia="en-CA"/>
        </w:rPr>
        <w:t xml:space="preserve"> number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 xml:space="preserve">, employee Last name and </w:t>
      </w:r>
      <w:r w:rsidR="00894098">
        <w:rPr>
          <w:rFonts w:ascii="Arial" w:eastAsia="Times New Roman" w:hAnsi="Arial" w:cs="Arial"/>
          <w:sz w:val="22"/>
          <w:szCs w:val="22"/>
          <w:lang w:eastAsia="en-CA"/>
        </w:rPr>
        <w:t>job title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.</w:t>
      </w:r>
      <w:r w:rsidR="00292915">
        <w:rPr>
          <w:rFonts w:ascii="Arial" w:eastAsia="Times New Roman" w:hAnsi="Arial" w:cs="Arial"/>
          <w:sz w:val="22"/>
          <w:szCs w:val="22"/>
          <w:lang w:eastAsia="en-CA"/>
        </w:rPr>
        <w:t xml:space="preserve">(USING </w:t>
      </w:r>
      <w:r w:rsidR="009160E7">
        <w:rPr>
          <w:rFonts w:ascii="Arial" w:eastAsia="Times New Roman" w:hAnsi="Arial" w:cs="Arial"/>
          <w:sz w:val="22"/>
          <w:szCs w:val="22"/>
          <w:lang w:eastAsia="en-CA"/>
        </w:rPr>
        <w:t xml:space="preserve">WHILE </w:t>
      </w:r>
      <w:r w:rsidR="00292915">
        <w:rPr>
          <w:rFonts w:ascii="Arial" w:eastAsia="Times New Roman" w:hAnsi="Arial" w:cs="Arial"/>
          <w:sz w:val="22"/>
          <w:szCs w:val="22"/>
          <w:lang w:eastAsia="en-CA"/>
        </w:rPr>
        <w:t>LOOP)</w:t>
      </w:r>
    </w:p>
    <w:p w14:paraId="1CCD9324" w14:textId="7E47A604" w:rsidR="00AD2015" w:rsidRDefault="00AD2015" w:rsidP="00633A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This is sample output</w:t>
      </w:r>
    </w:p>
    <w:p w14:paraId="5CBA31A6" w14:textId="23C0C3FD" w:rsidR="007A081B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Employee 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#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Last Name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 w:rsidR="00294ECE">
        <w:rPr>
          <w:rFonts w:ascii="Arial" w:eastAsia="Times New Roman" w:hAnsi="Arial" w:cs="Arial"/>
          <w:sz w:val="22"/>
          <w:szCs w:val="22"/>
          <w:lang w:eastAsia="en-CA"/>
        </w:rPr>
        <w:t>Job title</w:t>
      </w:r>
    </w:p>
    <w:p w14:paraId="33476369" w14:textId="45CF62A5" w:rsidR="007A081B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9999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Ab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le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 w:rsidR="00294ECE">
        <w:rPr>
          <w:rFonts w:ascii="Arial" w:eastAsia="Times New Roman" w:hAnsi="Arial" w:cs="Arial"/>
          <w:sz w:val="22"/>
          <w:szCs w:val="22"/>
          <w:lang w:eastAsia="en-CA"/>
        </w:rPr>
        <w:t>Sales Rep</w:t>
      </w:r>
    </w:p>
    <w:p w14:paraId="087E7B12" w14:textId="4D794608" w:rsidR="007A081B" w:rsidRPr="00633A64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9998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proofErr w:type="spellStart"/>
      <w:r w:rsidR="00565451">
        <w:rPr>
          <w:rFonts w:ascii="Arial" w:eastAsia="Times New Roman" w:hAnsi="Arial" w:cs="Arial"/>
          <w:sz w:val="22"/>
          <w:szCs w:val="22"/>
          <w:lang w:eastAsia="en-CA"/>
        </w:rPr>
        <w:t>Hostable</w:t>
      </w:r>
      <w:proofErr w:type="spellEnd"/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 w:rsidR="00294ECE">
        <w:rPr>
          <w:rFonts w:ascii="Arial" w:eastAsia="Times New Roman" w:hAnsi="Arial" w:cs="Arial"/>
          <w:sz w:val="22"/>
          <w:szCs w:val="22"/>
          <w:lang w:eastAsia="en-CA"/>
        </w:rPr>
        <w:t>Manager</w:t>
      </w:r>
    </w:p>
    <w:p w14:paraId="28469B95" w14:textId="04D92344" w:rsidR="00633A64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If the value of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 xml:space="preserve">the </w:t>
      </w:r>
      <w:r w:rsidR="00CD1F56">
        <w:rPr>
          <w:rFonts w:ascii="Arial" w:eastAsia="Times New Roman" w:hAnsi="Arial" w:cs="Arial"/>
          <w:sz w:val="22"/>
          <w:szCs w:val="22"/>
          <w:lang w:eastAsia="en-CA"/>
        </w:rPr>
        <w:t>job title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 xml:space="preserve"> is null or does not exist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, display “no </w:t>
      </w:r>
      <w:r w:rsidR="00CD1F56">
        <w:rPr>
          <w:rFonts w:ascii="Arial" w:eastAsia="Times New Roman" w:hAnsi="Arial" w:cs="Arial"/>
          <w:sz w:val="22"/>
          <w:szCs w:val="22"/>
          <w:lang w:eastAsia="en-CA"/>
        </w:rPr>
        <w:t>job title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”.</w:t>
      </w:r>
    </w:p>
    <w:p w14:paraId="37D5B5A8" w14:textId="77777777" w:rsidR="00E256F1" w:rsidRDefault="00E256F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350831CA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CREATE OR REPLACE PROCEDURE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employee_works_here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AS</w:t>
      </w:r>
    </w:p>
    <w:p w14:paraId="166AD359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v_employee_number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retailemployees.employeenumber%TYPE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1B3AC351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v_last_name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retailemployees.lastname%TYPE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3863C6EE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v_job_title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retailemployees.jobtitle%TYPE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66D35D65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BEGIN</w:t>
      </w:r>
    </w:p>
    <w:p w14:paraId="55B2C9BA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46F1BCD6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'Employee #', 15) || </w:t>
      </w:r>
    </w:p>
    <w:p w14:paraId="42E63688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'Last Name', 15) || </w:t>
      </w:r>
    </w:p>
    <w:p w14:paraId="14C6E29D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'Job Title', 30)</w:t>
      </w:r>
    </w:p>
    <w:p w14:paraId="2CF06765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);</w:t>
      </w:r>
    </w:p>
    <w:p w14:paraId="1DBB56AD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36F8DB2D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'-', 15, '-') || </w:t>
      </w:r>
    </w:p>
    <w:p w14:paraId="03FD2D43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'-', 15, '-') || </w:t>
      </w:r>
    </w:p>
    <w:p w14:paraId="22BE03A3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'-', 30, '-')</w:t>
      </w:r>
    </w:p>
    <w:p w14:paraId="6E9E42B4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);</w:t>
      </w:r>
    </w:p>
    <w:p w14:paraId="4871DFF6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53A9C1D9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-- Cursor to fetch employee information</w:t>
      </w:r>
    </w:p>
    <w:p w14:paraId="327E87BC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FOR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employee_rec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IN (</w:t>
      </w:r>
    </w:p>
    <w:p w14:paraId="3B2A1256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SELECT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employeenumber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lastname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NVL(</w:t>
      </w:r>
      <w:proofErr w:type="spellStart"/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jobtitle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'no job title') AS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jobtitle</w:t>
      </w:r>
      <w:proofErr w:type="spellEnd"/>
    </w:p>
    <w:p w14:paraId="580E3B51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FROM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retailemployees</w:t>
      </w:r>
      <w:proofErr w:type="spellEnd"/>
    </w:p>
    <w:p w14:paraId="3506769B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) </w:t>
      </w:r>
    </w:p>
    <w:p w14:paraId="5400EC87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LOOP</w:t>
      </w:r>
    </w:p>
    <w:p w14:paraId="427ED72D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v_employee_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number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=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employee_rec.employeenumber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1711B4EA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lastRenderedPageBreak/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v_last_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=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employee_rec.lastname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1D562723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v_job_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title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=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employee_rec.jobtitle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0D28310D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59EE7033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2B534260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spellStart"/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v_employee_number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15) || </w:t>
      </w:r>
    </w:p>
    <w:p w14:paraId="34261B4B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spellStart"/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v_last_name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15) || </w:t>
      </w:r>
    </w:p>
    <w:p w14:paraId="34F1CB7D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spellStart"/>
      <w:proofErr w:type="gram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v_job_title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, 30)</w:t>
      </w:r>
    </w:p>
    <w:p w14:paraId="3B183993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);</w:t>
      </w:r>
    </w:p>
    <w:p w14:paraId="2B659AF7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END LOOP;</w:t>
      </w:r>
    </w:p>
    <w:p w14:paraId="73F6B20B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END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employee_works_here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5A1958AA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196B5797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BEGIN</w:t>
      </w:r>
    </w:p>
    <w:p w14:paraId="460BE990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employee_works_here</w:t>
      </w:r>
      <w:proofErr w:type="spellEnd"/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520C0B82" w14:textId="77777777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END;</w:t>
      </w:r>
    </w:p>
    <w:p w14:paraId="1CA6D236" w14:textId="33225E08" w:rsidR="00E256F1" w:rsidRPr="00E256F1" w:rsidRDefault="00E256F1" w:rsidP="00E256F1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256F1">
        <w:rPr>
          <w:rFonts w:ascii="Arial" w:eastAsia="Times New Roman" w:hAnsi="Arial" w:cs="Arial"/>
          <w:b/>
          <w:sz w:val="22"/>
          <w:szCs w:val="22"/>
          <w:lang w:eastAsia="en-CA"/>
        </w:rPr>
        <w:t>/</w:t>
      </w:r>
    </w:p>
    <w:p w14:paraId="46DB35D6" w14:textId="483F9B16" w:rsidR="00E256F1" w:rsidRDefault="00E256F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noProof/>
          <w:lang w:val="en-US"/>
        </w:rPr>
        <w:drawing>
          <wp:inline distT="0" distB="0" distL="0" distR="0" wp14:anchorId="4B2D7FC5" wp14:editId="2B8B8E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4ADF" w14:textId="2433759A" w:rsidR="00681111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3B57D69E" w14:textId="77777777" w:rsidR="00681111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068E7CB9" w14:textId="750EE645" w:rsidR="002802D8" w:rsidRDefault="002802D8" w:rsidP="002802D8">
      <w:r>
        <w:rPr>
          <w:rFonts w:ascii="Arial" w:eastAsia="Times New Roman" w:hAnsi="Arial" w:cs="Arial"/>
          <w:sz w:val="22"/>
          <w:szCs w:val="22"/>
          <w:lang w:eastAsia="en-CA"/>
        </w:rPr>
        <w:t xml:space="preserve">3. </w:t>
      </w:r>
      <w:r>
        <w:t xml:space="preserve">Write </w:t>
      </w:r>
      <w:proofErr w:type="gramStart"/>
      <w:r>
        <w:t xml:space="preserve">a </w:t>
      </w:r>
      <w:r w:rsidR="00CC3841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stored</w:t>
      </w:r>
      <w:proofErr w:type="gramEnd"/>
      <w:r w:rsidR="00CC3841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procedure named </w:t>
      </w:r>
      <w:proofErr w:type="spellStart"/>
      <w:r w:rsidR="00322987" w:rsidRPr="00322987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CA"/>
        </w:rPr>
        <w:t>CUSTOMER_credithistory</w:t>
      </w:r>
      <w:proofErr w:type="spellEnd"/>
      <w:r w:rsidR="00322987" w:rsidRPr="00322987">
        <w:rPr>
          <w:rFonts w:ascii="Arial" w:eastAsia="Times New Roman" w:hAnsi="Arial" w:cs="Arial"/>
          <w:color w:val="0070C0"/>
          <w:sz w:val="22"/>
          <w:szCs w:val="22"/>
          <w:lang w:eastAsia="en-CA"/>
        </w:rPr>
        <w:t xml:space="preserve"> </w:t>
      </w:r>
      <w:r>
        <w:t xml:space="preserve">to provide a list of </w:t>
      </w:r>
      <w:r w:rsidR="00437CC5">
        <w:t xml:space="preserve">retail </w:t>
      </w:r>
      <w:r w:rsidR="00BA28EF">
        <w:t xml:space="preserve">customers </w:t>
      </w:r>
      <w:r>
        <w:t>name</w:t>
      </w:r>
      <w:r w:rsidR="00DB73F7">
        <w:t xml:space="preserve">, </w:t>
      </w:r>
      <w:r w:rsidR="005E19E2">
        <w:t>credit limit</w:t>
      </w:r>
      <w:r w:rsidR="00DB73F7">
        <w:t xml:space="preserve"> and credit</w:t>
      </w:r>
      <w:r w:rsidR="002F1F61">
        <w:t xml:space="preserve"> level</w:t>
      </w:r>
      <w:r w:rsidR="005E19E2">
        <w:t xml:space="preserve"> using CUR</w:t>
      </w:r>
      <w:r w:rsidR="00292915">
        <w:t>SORS</w:t>
      </w:r>
      <w:r>
        <w:t>.</w:t>
      </w:r>
    </w:p>
    <w:p w14:paraId="23536F05" w14:textId="7D33F99B" w:rsidR="002802D8" w:rsidRDefault="00330A28" w:rsidP="002802D8">
      <w:r>
        <w:t xml:space="preserve">If credit _limit is below $1000 display as </w:t>
      </w:r>
      <w:r w:rsidR="00C15FCB">
        <w:t>“</w:t>
      </w:r>
      <w:r>
        <w:t>new customers</w:t>
      </w:r>
      <w:r w:rsidR="00C15FCB">
        <w:t>”</w:t>
      </w:r>
      <w:r w:rsidR="002F1F61">
        <w:t xml:space="preserve"> in credit level</w:t>
      </w:r>
      <w:r>
        <w:t xml:space="preserve">, </w:t>
      </w:r>
      <w:r w:rsidR="00AC189E">
        <w:t xml:space="preserve">if between 1000 to </w:t>
      </w:r>
      <w:r w:rsidR="00130671">
        <w:t>5</w:t>
      </w:r>
      <w:r w:rsidR="00AC189E">
        <w:t>000 then display as</w:t>
      </w:r>
      <w:r w:rsidR="00C15FCB">
        <w:t>”</w:t>
      </w:r>
      <w:r w:rsidR="00AC189E">
        <w:t xml:space="preserve"> existing customers</w:t>
      </w:r>
      <w:r w:rsidR="00C15FCB">
        <w:t>”</w:t>
      </w:r>
      <w:r w:rsidR="00AC189E">
        <w:t>. If above $</w:t>
      </w:r>
      <w:r w:rsidR="00AF08B5">
        <w:t>4</w:t>
      </w:r>
      <w:r w:rsidR="00AC189E">
        <w:t xml:space="preserve">000 </w:t>
      </w:r>
      <w:r w:rsidR="00130671">
        <w:t xml:space="preserve">- $10,000 </w:t>
      </w:r>
      <w:r w:rsidR="00AC189E">
        <w:t xml:space="preserve">display as “credit approved for </w:t>
      </w:r>
      <w:r w:rsidR="00C15FCB">
        <w:t>new increase”</w:t>
      </w:r>
      <w:r w:rsidR="003F3657">
        <w:t xml:space="preserve"> and others as “Waiting for A</w:t>
      </w:r>
      <w:r w:rsidR="0027580F">
        <w:t>p</w:t>
      </w:r>
      <w:r w:rsidR="003F3657">
        <w:t>proval”</w:t>
      </w:r>
    </w:p>
    <w:p w14:paraId="2C9CDAD5" w14:textId="77777777" w:rsidR="00E256F1" w:rsidRPr="00E67F7E" w:rsidRDefault="00E256F1" w:rsidP="00E256F1">
      <w:pPr>
        <w:spacing w:after="0"/>
        <w:rPr>
          <w:b/>
        </w:rPr>
      </w:pPr>
    </w:p>
    <w:p w14:paraId="1883F426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CREATE OR REPLACE PROCEDURE </w:t>
      </w:r>
      <w:proofErr w:type="spellStart"/>
      <w:r w:rsidRPr="00E67F7E">
        <w:rPr>
          <w:b/>
        </w:rPr>
        <w:t>CUSTOMER_credithistory</w:t>
      </w:r>
      <w:proofErr w:type="spellEnd"/>
      <w:r w:rsidRPr="00E67F7E">
        <w:rPr>
          <w:b/>
        </w:rPr>
        <w:t xml:space="preserve"> AS</w:t>
      </w:r>
    </w:p>
    <w:p w14:paraId="193A1652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v_customer_name</w:t>
      </w:r>
      <w:proofErr w:type="spellEnd"/>
      <w:r w:rsidRPr="00E67F7E">
        <w:rPr>
          <w:b/>
        </w:rPr>
        <w:t xml:space="preserve"> </w:t>
      </w:r>
      <w:proofErr w:type="spellStart"/>
      <w:r w:rsidRPr="00E67F7E">
        <w:rPr>
          <w:b/>
        </w:rPr>
        <w:t>retailcustomers.customername%TYPE</w:t>
      </w:r>
      <w:proofErr w:type="spellEnd"/>
      <w:r w:rsidRPr="00E67F7E">
        <w:rPr>
          <w:b/>
        </w:rPr>
        <w:t>;</w:t>
      </w:r>
    </w:p>
    <w:p w14:paraId="64770A53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v_credit_limit</w:t>
      </w:r>
      <w:proofErr w:type="spellEnd"/>
      <w:r w:rsidRPr="00E67F7E">
        <w:rPr>
          <w:b/>
        </w:rPr>
        <w:t xml:space="preserve"> </w:t>
      </w:r>
      <w:proofErr w:type="spellStart"/>
      <w:r w:rsidRPr="00E67F7E">
        <w:rPr>
          <w:b/>
        </w:rPr>
        <w:t>retailcustomers.creditlimit%TYPE</w:t>
      </w:r>
      <w:proofErr w:type="spellEnd"/>
      <w:r w:rsidRPr="00E67F7E">
        <w:rPr>
          <w:b/>
        </w:rPr>
        <w:t>;</w:t>
      </w:r>
    </w:p>
    <w:p w14:paraId="45D3F761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v_credit_level</w:t>
      </w:r>
      <w:proofErr w:type="spellEnd"/>
      <w:r w:rsidRPr="00E67F7E">
        <w:rPr>
          <w:b/>
        </w:rPr>
        <w:t xml:space="preserve"> </w:t>
      </w:r>
      <w:proofErr w:type="gramStart"/>
      <w:r w:rsidRPr="00E67F7E">
        <w:rPr>
          <w:b/>
        </w:rPr>
        <w:t>VARCHAR2(</w:t>
      </w:r>
      <w:proofErr w:type="gramEnd"/>
      <w:r w:rsidRPr="00E67F7E">
        <w:rPr>
          <w:b/>
        </w:rPr>
        <w:t>100);</w:t>
      </w:r>
    </w:p>
    <w:p w14:paraId="6FC62D49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</w:t>
      </w:r>
    </w:p>
    <w:p w14:paraId="20C43CB0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CURSOR </w:t>
      </w:r>
      <w:proofErr w:type="spellStart"/>
      <w:r w:rsidRPr="00E67F7E">
        <w:rPr>
          <w:b/>
        </w:rPr>
        <w:t>customer_cursor</w:t>
      </w:r>
      <w:proofErr w:type="spellEnd"/>
      <w:r w:rsidRPr="00E67F7E">
        <w:rPr>
          <w:b/>
        </w:rPr>
        <w:t xml:space="preserve"> IS</w:t>
      </w:r>
    </w:p>
    <w:p w14:paraId="2358E675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SELECT </w:t>
      </w:r>
      <w:proofErr w:type="spellStart"/>
      <w:r w:rsidRPr="00E67F7E">
        <w:rPr>
          <w:b/>
        </w:rPr>
        <w:t>customername</w:t>
      </w:r>
      <w:proofErr w:type="spellEnd"/>
      <w:r w:rsidRPr="00E67F7E">
        <w:rPr>
          <w:b/>
        </w:rPr>
        <w:t xml:space="preserve">, </w:t>
      </w:r>
      <w:proofErr w:type="spellStart"/>
      <w:r w:rsidRPr="00E67F7E">
        <w:rPr>
          <w:b/>
        </w:rPr>
        <w:t>creditlimit</w:t>
      </w:r>
      <w:proofErr w:type="spellEnd"/>
    </w:p>
    <w:p w14:paraId="248DEB06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FROM </w:t>
      </w:r>
      <w:proofErr w:type="spellStart"/>
      <w:r w:rsidRPr="00E67F7E">
        <w:rPr>
          <w:b/>
        </w:rPr>
        <w:t>retailcustomers</w:t>
      </w:r>
      <w:proofErr w:type="spellEnd"/>
      <w:r w:rsidRPr="00E67F7E">
        <w:rPr>
          <w:b/>
        </w:rPr>
        <w:t>;</w:t>
      </w:r>
    </w:p>
    <w:p w14:paraId="737E1AD2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lastRenderedPageBreak/>
        <w:t>BEGIN</w:t>
      </w:r>
    </w:p>
    <w:p w14:paraId="47D7DBBB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</w:p>
    <w:p w14:paraId="3F156F13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RPAD(</w:t>
      </w:r>
      <w:proofErr w:type="gramEnd"/>
      <w:r w:rsidRPr="00E67F7E">
        <w:rPr>
          <w:b/>
        </w:rPr>
        <w:t xml:space="preserve">'Customer Name', 30) || </w:t>
      </w:r>
    </w:p>
    <w:p w14:paraId="3452F316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RPAD(</w:t>
      </w:r>
      <w:proofErr w:type="gramEnd"/>
      <w:r w:rsidRPr="00E67F7E">
        <w:rPr>
          <w:b/>
        </w:rPr>
        <w:t xml:space="preserve">'Credit Limit', 20) || </w:t>
      </w:r>
    </w:p>
    <w:p w14:paraId="6D445BE5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RPAD(</w:t>
      </w:r>
      <w:proofErr w:type="gramEnd"/>
      <w:r w:rsidRPr="00E67F7E">
        <w:rPr>
          <w:b/>
        </w:rPr>
        <w:t>'Credit Level', 30)</w:t>
      </w:r>
    </w:p>
    <w:p w14:paraId="72865647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);</w:t>
      </w:r>
    </w:p>
    <w:p w14:paraId="26A8C5D3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</w:p>
    <w:p w14:paraId="33B9F603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LPAD(</w:t>
      </w:r>
      <w:proofErr w:type="gramEnd"/>
      <w:r w:rsidRPr="00E67F7E">
        <w:rPr>
          <w:b/>
        </w:rPr>
        <w:t xml:space="preserve">'-', 30, '-') || </w:t>
      </w:r>
    </w:p>
    <w:p w14:paraId="001F9A13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LPAD(</w:t>
      </w:r>
      <w:proofErr w:type="gramEnd"/>
      <w:r w:rsidRPr="00E67F7E">
        <w:rPr>
          <w:b/>
        </w:rPr>
        <w:t xml:space="preserve">'-', 20, '-') || </w:t>
      </w:r>
    </w:p>
    <w:p w14:paraId="57667B3B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LPAD(</w:t>
      </w:r>
      <w:proofErr w:type="gramEnd"/>
      <w:r w:rsidRPr="00E67F7E">
        <w:rPr>
          <w:b/>
        </w:rPr>
        <w:t>'-', 30, '-')</w:t>
      </w:r>
    </w:p>
    <w:p w14:paraId="11926659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);</w:t>
      </w:r>
    </w:p>
    <w:p w14:paraId="386D1303" w14:textId="77777777" w:rsidR="00E256F1" w:rsidRPr="00E67F7E" w:rsidRDefault="00E256F1" w:rsidP="00E256F1">
      <w:pPr>
        <w:spacing w:after="0"/>
        <w:rPr>
          <w:b/>
        </w:rPr>
      </w:pPr>
    </w:p>
    <w:p w14:paraId="4B7F3A26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OPEN </w:t>
      </w:r>
      <w:proofErr w:type="spellStart"/>
      <w:r w:rsidRPr="00E67F7E">
        <w:rPr>
          <w:b/>
        </w:rPr>
        <w:t>customer_cursor</w:t>
      </w:r>
      <w:proofErr w:type="spellEnd"/>
      <w:r w:rsidRPr="00E67F7E">
        <w:rPr>
          <w:b/>
        </w:rPr>
        <w:t>;</w:t>
      </w:r>
    </w:p>
    <w:p w14:paraId="6AE69865" w14:textId="77777777" w:rsidR="00E256F1" w:rsidRPr="00E67F7E" w:rsidRDefault="00E256F1" w:rsidP="00E256F1">
      <w:pPr>
        <w:spacing w:after="0"/>
        <w:rPr>
          <w:b/>
        </w:rPr>
      </w:pPr>
    </w:p>
    <w:p w14:paraId="2B715DAB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LOOP</w:t>
      </w:r>
    </w:p>
    <w:p w14:paraId="37233014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FETCH </w:t>
      </w:r>
      <w:proofErr w:type="spellStart"/>
      <w:r w:rsidRPr="00E67F7E">
        <w:rPr>
          <w:b/>
        </w:rPr>
        <w:t>customer_cursor</w:t>
      </w:r>
      <w:proofErr w:type="spellEnd"/>
      <w:r w:rsidRPr="00E67F7E">
        <w:rPr>
          <w:b/>
        </w:rPr>
        <w:t xml:space="preserve"> INTO </w:t>
      </w:r>
      <w:proofErr w:type="spellStart"/>
      <w:r w:rsidRPr="00E67F7E">
        <w:rPr>
          <w:b/>
        </w:rPr>
        <w:t>v_customer_name</w:t>
      </w:r>
      <w:proofErr w:type="spellEnd"/>
      <w:r w:rsidRPr="00E67F7E">
        <w:rPr>
          <w:b/>
        </w:rPr>
        <w:t xml:space="preserve">, </w:t>
      </w:r>
      <w:proofErr w:type="spellStart"/>
      <w:r w:rsidRPr="00E67F7E">
        <w:rPr>
          <w:b/>
        </w:rPr>
        <w:t>v_credit_limit</w:t>
      </w:r>
      <w:proofErr w:type="spellEnd"/>
      <w:r w:rsidRPr="00E67F7E">
        <w:rPr>
          <w:b/>
        </w:rPr>
        <w:t>;</w:t>
      </w:r>
    </w:p>
    <w:p w14:paraId="5BF849A1" w14:textId="77777777" w:rsidR="00E256F1" w:rsidRPr="00E67F7E" w:rsidRDefault="00E256F1" w:rsidP="00E256F1">
      <w:pPr>
        <w:spacing w:after="0"/>
        <w:rPr>
          <w:b/>
        </w:rPr>
      </w:pPr>
    </w:p>
    <w:p w14:paraId="5F2D8193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EXIT WHEN </w:t>
      </w:r>
      <w:proofErr w:type="spellStart"/>
      <w:r w:rsidRPr="00E67F7E">
        <w:rPr>
          <w:b/>
        </w:rPr>
        <w:t>customer_cursor%NOTFOUND</w:t>
      </w:r>
      <w:proofErr w:type="spellEnd"/>
      <w:r w:rsidRPr="00E67F7E">
        <w:rPr>
          <w:b/>
        </w:rPr>
        <w:t>;</w:t>
      </w:r>
    </w:p>
    <w:p w14:paraId="6FD0C74E" w14:textId="77777777" w:rsidR="00E256F1" w:rsidRPr="00E67F7E" w:rsidRDefault="00E256F1" w:rsidP="00E256F1">
      <w:pPr>
        <w:spacing w:after="0"/>
        <w:rPr>
          <w:b/>
        </w:rPr>
      </w:pPr>
    </w:p>
    <w:p w14:paraId="377AF28C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-- Determine credit level based on credit limit</w:t>
      </w:r>
    </w:p>
    <w:p w14:paraId="02B7BE67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IF </w:t>
      </w:r>
      <w:proofErr w:type="spellStart"/>
      <w:r w:rsidRPr="00E67F7E">
        <w:rPr>
          <w:b/>
        </w:rPr>
        <w:t>v_credit_limit</w:t>
      </w:r>
      <w:proofErr w:type="spellEnd"/>
      <w:r w:rsidRPr="00E67F7E">
        <w:rPr>
          <w:b/>
        </w:rPr>
        <w:t xml:space="preserve"> &lt; 1000 THEN</w:t>
      </w:r>
    </w:p>
    <w:p w14:paraId="5E102B37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spellStart"/>
      <w:r w:rsidRPr="00E67F7E">
        <w:rPr>
          <w:b/>
        </w:rPr>
        <w:t>v_credit_</w:t>
      </w:r>
      <w:proofErr w:type="gramStart"/>
      <w:r w:rsidRPr="00E67F7E">
        <w:rPr>
          <w:b/>
        </w:rPr>
        <w:t>level</w:t>
      </w:r>
      <w:proofErr w:type="spellEnd"/>
      <w:r w:rsidRPr="00E67F7E">
        <w:rPr>
          <w:b/>
        </w:rPr>
        <w:t xml:space="preserve"> :</w:t>
      </w:r>
      <w:proofErr w:type="gramEnd"/>
      <w:r w:rsidRPr="00E67F7E">
        <w:rPr>
          <w:b/>
        </w:rPr>
        <w:t>= 'New Customers';</w:t>
      </w:r>
    </w:p>
    <w:p w14:paraId="2D56C6DC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ELSIF </w:t>
      </w:r>
      <w:proofErr w:type="spellStart"/>
      <w:r w:rsidRPr="00E67F7E">
        <w:rPr>
          <w:b/>
        </w:rPr>
        <w:t>v_credit_limit</w:t>
      </w:r>
      <w:proofErr w:type="spellEnd"/>
      <w:r w:rsidRPr="00E67F7E">
        <w:rPr>
          <w:b/>
        </w:rPr>
        <w:t xml:space="preserve"> BETWEEN 1000 AND 5000 THEN</w:t>
      </w:r>
    </w:p>
    <w:p w14:paraId="7517A349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spellStart"/>
      <w:r w:rsidRPr="00E67F7E">
        <w:rPr>
          <w:b/>
        </w:rPr>
        <w:t>v_credit_</w:t>
      </w:r>
      <w:proofErr w:type="gramStart"/>
      <w:r w:rsidRPr="00E67F7E">
        <w:rPr>
          <w:b/>
        </w:rPr>
        <w:t>level</w:t>
      </w:r>
      <w:proofErr w:type="spellEnd"/>
      <w:r w:rsidRPr="00E67F7E">
        <w:rPr>
          <w:b/>
        </w:rPr>
        <w:t xml:space="preserve"> :</w:t>
      </w:r>
      <w:proofErr w:type="gramEnd"/>
      <w:r w:rsidRPr="00E67F7E">
        <w:rPr>
          <w:b/>
        </w:rPr>
        <w:t>= 'Existing Customers';</w:t>
      </w:r>
    </w:p>
    <w:p w14:paraId="26E01EA8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ELSIF </w:t>
      </w:r>
      <w:proofErr w:type="spellStart"/>
      <w:r w:rsidRPr="00E67F7E">
        <w:rPr>
          <w:b/>
        </w:rPr>
        <w:t>v_credit_limit</w:t>
      </w:r>
      <w:proofErr w:type="spellEnd"/>
      <w:r w:rsidRPr="00E67F7E">
        <w:rPr>
          <w:b/>
        </w:rPr>
        <w:t xml:space="preserve"> BETWEEN 4000 AND 10000 THEN</w:t>
      </w:r>
    </w:p>
    <w:p w14:paraId="7F04E5AC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spellStart"/>
      <w:r w:rsidRPr="00E67F7E">
        <w:rPr>
          <w:b/>
        </w:rPr>
        <w:t>v_credit_</w:t>
      </w:r>
      <w:proofErr w:type="gramStart"/>
      <w:r w:rsidRPr="00E67F7E">
        <w:rPr>
          <w:b/>
        </w:rPr>
        <w:t>level</w:t>
      </w:r>
      <w:proofErr w:type="spellEnd"/>
      <w:r w:rsidRPr="00E67F7E">
        <w:rPr>
          <w:b/>
        </w:rPr>
        <w:t xml:space="preserve"> :</w:t>
      </w:r>
      <w:proofErr w:type="gramEnd"/>
      <w:r w:rsidRPr="00E67F7E">
        <w:rPr>
          <w:b/>
        </w:rPr>
        <w:t>= 'Credit Approved for Increase';</w:t>
      </w:r>
    </w:p>
    <w:p w14:paraId="79EC0518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ELSE</w:t>
      </w:r>
    </w:p>
    <w:p w14:paraId="6E8C759B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spellStart"/>
      <w:r w:rsidRPr="00E67F7E">
        <w:rPr>
          <w:b/>
        </w:rPr>
        <w:t>v_credit_</w:t>
      </w:r>
      <w:proofErr w:type="gramStart"/>
      <w:r w:rsidRPr="00E67F7E">
        <w:rPr>
          <w:b/>
        </w:rPr>
        <w:t>level</w:t>
      </w:r>
      <w:proofErr w:type="spellEnd"/>
      <w:r w:rsidRPr="00E67F7E">
        <w:rPr>
          <w:b/>
        </w:rPr>
        <w:t xml:space="preserve"> :</w:t>
      </w:r>
      <w:proofErr w:type="gramEnd"/>
      <w:r w:rsidRPr="00E67F7E">
        <w:rPr>
          <w:b/>
        </w:rPr>
        <w:t>= 'Waiting for Approval';</w:t>
      </w:r>
    </w:p>
    <w:p w14:paraId="1D88C04F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END IF;</w:t>
      </w:r>
    </w:p>
    <w:p w14:paraId="22465A10" w14:textId="77777777" w:rsidR="00E256F1" w:rsidRPr="00E67F7E" w:rsidRDefault="00E256F1" w:rsidP="00E256F1">
      <w:pPr>
        <w:spacing w:after="0"/>
        <w:rPr>
          <w:b/>
        </w:rPr>
      </w:pPr>
    </w:p>
    <w:p w14:paraId="7FF9D699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-- Display information</w:t>
      </w:r>
    </w:p>
    <w:p w14:paraId="2EAAB407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</w:p>
    <w:p w14:paraId="65C9418A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gramStart"/>
      <w:r w:rsidRPr="00E67F7E">
        <w:rPr>
          <w:b/>
        </w:rPr>
        <w:t>RPAD(</w:t>
      </w:r>
      <w:proofErr w:type="spellStart"/>
      <w:proofErr w:type="gramEnd"/>
      <w:r w:rsidRPr="00E67F7E">
        <w:rPr>
          <w:b/>
        </w:rPr>
        <w:t>v_customer_name</w:t>
      </w:r>
      <w:proofErr w:type="spellEnd"/>
      <w:r w:rsidRPr="00E67F7E">
        <w:rPr>
          <w:b/>
        </w:rPr>
        <w:t xml:space="preserve">, 30) || </w:t>
      </w:r>
    </w:p>
    <w:p w14:paraId="74E43288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gramStart"/>
      <w:r w:rsidRPr="00E67F7E">
        <w:rPr>
          <w:b/>
        </w:rPr>
        <w:t>RPAD(</w:t>
      </w:r>
      <w:proofErr w:type="gramEnd"/>
      <w:r w:rsidRPr="00E67F7E">
        <w:rPr>
          <w:b/>
        </w:rPr>
        <w:t>TO_CHAR(</w:t>
      </w:r>
      <w:proofErr w:type="spellStart"/>
      <w:r w:rsidRPr="00E67F7E">
        <w:rPr>
          <w:b/>
        </w:rPr>
        <w:t>v_credit_limit</w:t>
      </w:r>
      <w:proofErr w:type="spellEnd"/>
      <w:r w:rsidRPr="00E67F7E">
        <w:rPr>
          <w:b/>
        </w:rPr>
        <w:t xml:space="preserve">, '99999.99'), 20) || </w:t>
      </w:r>
    </w:p>
    <w:p w14:paraId="71737EB8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gramStart"/>
      <w:r w:rsidRPr="00E67F7E">
        <w:rPr>
          <w:b/>
        </w:rPr>
        <w:t>RPAD(</w:t>
      </w:r>
      <w:proofErr w:type="spellStart"/>
      <w:proofErr w:type="gramEnd"/>
      <w:r w:rsidRPr="00E67F7E">
        <w:rPr>
          <w:b/>
        </w:rPr>
        <w:t>v_credit_level</w:t>
      </w:r>
      <w:proofErr w:type="spellEnd"/>
      <w:r w:rsidRPr="00E67F7E">
        <w:rPr>
          <w:b/>
        </w:rPr>
        <w:t>, 30)</w:t>
      </w:r>
    </w:p>
    <w:p w14:paraId="76D147A9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);</w:t>
      </w:r>
    </w:p>
    <w:p w14:paraId="55B7111C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END LOOP;</w:t>
      </w:r>
    </w:p>
    <w:p w14:paraId="6B183C9B" w14:textId="77777777" w:rsidR="00E256F1" w:rsidRPr="00E67F7E" w:rsidRDefault="00E256F1" w:rsidP="00E256F1">
      <w:pPr>
        <w:spacing w:after="0"/>
        <w:rPr>
          <w:b/>
        </w:rPr>
      </w:pPr>
    </w:p>
    <w:p w14:paraId="1BD9F38E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CLOSE </w:t>
      </w:r>
      <w:proofErr w:type="spellStart"/>
      <w:r w:rsidRPr="00E67F7E">
        <w:rPr>
          <w:b/>
        </w:rPr>
        <w:t>customer_cursor</w:t>
      </w:r>
      <w:proofErr w:type="spellEnd"/>
      <w:r w:rsidRPr="00E67F7E">
        <w:rPr>
          <w:b/>
        </w:rPr>
        <w:t>;</w:t>
      </w:r>
    </w:p>
    <w:p w14:paraId="13616222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>EXCEPTION</w:t>
      </w:r>
    </w:p>
    <w:p w14:paraId="19FE7A23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WHEN NO_DATA_FOUND THEN</w:t>
      </w:r>
    </w:p>
    <w:p w14:paraId="52A044A4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  <w:r w:rsidRPr="00E67F7E">
        <w:rPr>
          <w:b/>
        </w:rPr>
        <w:t>'No customers found.');</w:t>
      </w:r>
    </w:p>
    <w:p w14:paraId="69761CB2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WHEN OTHERS THEN</w:t>
      </w:r>
    </w:p>
    <w:p w14:paraId="7337BFB0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  <w:r w:rsidRPr="00E67F7E">
        <w:rPr>
          <w:b/>
        </w:rPr>
        <w:t>'Error: ' || SQLERRM);</w:t>
      </w:r>
    </w:p>
    <w:p w14:paraId="3CC1B9C6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 xml:space="preserve">END </w:t>
      </w:r>
      <w:proofErr w:type="spellStart"/>
      <w:r w:rsidRPr="00E67F7E">
        <w:rPr>
          <w:b/>
        </w:rPr>
        <w:t>CUSTOMER_credithistory</w:t>
      </w:r>
      <w:proofErr w:type="spellEnd"/>
      <w:r w:rsidRPr="00E67F7E">
        <w:rPr>
          <w:b/>
        </w:rPr>
        <w:t>;</w:t>
      </w:r>
    </w:p>
    <w:p w14:paraId="6F00BE10" w14:textId="77777777" w:rsidR="00E256F1" w:rsidRPr="00E67F7E" w:rsidRDefault="00E256F1" w:rsidP="00E256F1">
      <w:pPr>
        <w:spacing w:after="0"/>
        <w:rPr>
          <w:b/>
        </w:rPr>
      </w:pPr>
    </w:p>
    <w:p w14:paraId="0A88638D" w14:textId="77777777" w:rsidR="00E256F1" w:rsidRPr="00E67F7E" w:rsidRDefault="00E256F1" w:rsidP="00E256F1">
      <w:pPr>
        <w:spacing w:after="0"/>
        <w:rPr>
          <w:b/>
        </w:rPr>
      </w:pPr>
    </w:p>
    <w:p w14:paraId="2D5FD5E4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>BEGIN</w:t>
      </w:r>
    </w:p>
    <w:p w14:paraId="509D521C" w14:textId="77777777" w:rsidR="00E256F1" w:rsidRPr="00E67F7E" w:rsidRDefault="00E256F1" w:rsidP="00E256F1">
      <w:pPr>
        <w:spacing w:after="0"/>
        <w:rPr>
          <w:b/>
        </w:rPr>
      </w:pPr>
      <w:proofErr w:type="spellStart"/>
      <w:r w:rsidRPr="00E67F7E">
        <w:rPr>
          <w:b/>
        </w:rPr>
        <w:t>CUSTOMER_credithistory</w:t>
      </w:r>
      <w:proofErr w:type="spellEnd"/>
      <w:r w:rsidRPr="00E67F7E">
        <w:rPr>
          <w:b/>
        </w:rPr>
        <w:t>;</w:t>
      </w:r>
    </w:p>
    <w:p w14:paraId="3E63E48C" w14:textId="77777777" w:rsidR="00E256F1" w:rsidRPr="00E67F7E" w:rsidRDefault="00E256F1" w:rsidP="00E256F1">
      <w:pPr>
        <w:spacing w:after="0"/>
        <w:rPr>
          <w:b/>
        </w:rPr>
      </w:pPr>
      <w:r w:rsidRPr="00E67F7E">
        <w:rPr>
          <w:b/>
        </w:rPr>
        <w:t>END;</w:t>
      </w:r>
    </w:p>
    <w:p w14:paraId="52D6D3EE" w14:textId="1943A9AD" w:rsidR="002802D8" w:rsidRPr="00E67F7E" w:rsidRDefault="00E256F1" w:rsidP="00E256F1">
      <w:pPr>
        <w:spacing w:after="0"/>
        <w:rPr>
          <w:b/>
        </w:rPr>
      </w:pPr>
      <w:r w:rsidRPr="00E67F7E">
        <w:rPr>
          <w:b/>
        </w:rPr>
        <w:t>/</w:t>
      </w:r>
    </w:p>
    <w:p w14:paraId="7B8F074C" w14:textId="50A03AB0" w:rsidR="00E256F1" w:rsidRDefault="00E256F1" w:rsidP="002802D8">
      <w:r>
        <w:rPr>
          <w:noProof/>
          <w:lang w:val="en-US"/>
        </w:rPr>
        <w:drawing>
          <wp:inline distT="0" distB="0" distL="0" distR="0" wp14:anchorId="2DF850A6" wp14:editId="2A3ABA8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B5C" w14:textId="77777777" w:rsidR="00E67F7E" w:rsidRDefault="00E67F7E" w:rsidP="002802D8"/>
    <w:p w14:paraId="168D2562" w14:textId="79D8AB52" w:rsidR="002802D8" w:rsidRDefault="002802D8" w:rsidP="002802D8">
      <w:proofErr w:type="gramStart"/>
      <w:r>
        <w:t>4.Write</w:t>
      </w:r>
      <w:proofErr w:type="gramEnd"/>
      <w:r>
        <w:t xml:space="preserve"> a PL/SQL </w:t>
      </w:r>
      <w:r w:rsidR="00452D97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stored procedure named </w:t>
      </w:r>
      <w:r w:rsidR="00452D97">
        <w:rPr>
          <w:rFonts w:ascii="Arial" w:eastAsia="Times New Roman" w:hAnsi="Arial" w:cs="Arial"/>
          <w:sz w:val="22"/>
          <w:szCs w:val="22"/>
          <w:lang w:eastAsia="en-CA"/>
        </w:rPr>
        <w:t xml:space="preserve"> </w:t>
      </w:r>
      <w:proofErr w:type="spellStart"/>
      <w:r w:rsidR="00452D97" w:rsidRPr="00452D97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CA"/>
        </w:rPr>
        <w:t>order_status</w:t>
      </w:r>
      <w:proofErr w:type="spellEnd"/>
      <w:r w:rsidR="00452D97" w:rsidRPr="00452D97">
        <w:rPr>
          <w:rFonts w:ascii="Arial" w:eastAsia="Times New Roman" w:hAnsi="Arial" w:cs="Arial"/>
          <w:color w:val="0070C0"/>
          <w:sz w:val="22"/>
          <w:szCs w:val="22"/>
          <w:lang w:eastAsia="en-CA"/>
        </w:rPr>
        <w:t xml:space="preserve"> </w:t>
      </w:r>
      <w:r>
        <w:t xml:space="preserve">to provide a list of </w:t>
      </w:r>
      <w:r w:rsidR="00845D5C">
        <w:t xml:space="preserve"> retail </w:t>
      </w:r>
      <w:r w:rsidR="00E961E9">
        <w:t xml:space="preserve">ORDERS with order id and status using </w:t>
      </w:r>
      <w:r w:rsidR="00424340">
        <w:t>WHILE loop structure</w:t>
      </w:r>
      <w:r>
        <w:t>.</w:t>
      </w:r>
    </w:p>
    <w:p w14:paraId="4E64F934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CREATE OR REPLACE PROCEDURE </w:t>
      </w:r>
      <w:proofErr w:type="spellStart"/>
      <w:r w:rsidRPr="00E67F7E">
        <w:rPr>
          <w:b/>
        </w:rPr>
        <w:t>order_status</w:t>
      </w:r>
      <w:proofErr w:type="spellEnd"/>
      <w:r w:rsidRPr="00E67F7E">
        <w:rPr>
          <w:b/>
        </w:rPr>
        <w:t xml:space="preserve"> AS</w:t>
      </w:r>
    </w:p>
    <w:p w14:paraId="12B92A97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v_order_number</w:t>
      </w:r>
      <w:proofErr w:type="spellEnd"/>
      <w:r w:rsidRPr="00E67F7E">
        <w:rPr>
          <w:b/>
        </w:rPr>
        <w:t xml:space="preserve"> </w:t>
      </w:r>
      <w:proofErr w:type="spellStart"/>
      <w:r w:rsidRPr="00E67F7E">
        <w:rPr>
          <w:b/>
        </w:rPr>
        <w:t>retailorders.ordernumber%TYPE</w:t>
      </w:r>
      <w:proofErr w:type="spellEnd"/>
      <w:r w:rsidRPr="00E67F7E">
        <w:rPr>
          <w:b/>
        </w:rPr>
        <w:t>;</w:t>
      </w:r>
    </w:p>
    <w:p w14:paraId="64A3AF81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v_status</w:t>
      </w:r>
      <w:proofErr w:type="spellEnd"/>
      <w:r w:rsidRPr="00E67F7E">
        <w:rPr>
          <w:b/>
        </w:rPr>
        <w:t xml:space="preserve"> </w:t>
      </w:r>
      <w:proofErr w:type="spellStart"/>
      <w:r w:rsidRPr="00E67F7E">
        <w:rPr>
          <w:b/>
        </w:rPr>
        <w:t>retailorders.status%TYPE</w:t>
      </w:r>
      <w:proofErr w:type="spellEnd"/>
      <w:r w:rsidRPr="00E67F7E">
        <w:rPr>
          <w:b/>
        </w:rPr>
        <w:t>;</w:t>
      </w:r>
    </w:p>
    <w:p w14:paraId="7690E118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proofErr w:type="gramStart"/>
      <w:r w:rsidRPr="00E67F7E">
        <w:rPr>
          <w:b/>
        </w:rPr>
        <w:t>v_row_count</w:t>
      </w:r>
      <w:proofErr w:type="spellEnd"/>
      <w:proofErr w:type="gramEnd"/>
      <w:r w:rsidRPr="00E67F7E">
        <w:rPr>
          <w:b/>
        </w:rPr>
        <w:t xml:space="preserve"> NUMBER := 0;</w:t>
      </w:r>
    </w:p>
    <w:p w14:paraId="2F1851E0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>BEGIN</w:t>
      </w:r>
    </w:p>
    <w:p w14:paraId="5309D777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</w:p>
    <w:p w14:paraId="3B9BC8F2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RPAD(</w:t>
      </w:r>
      <w:proofErr w:type="gramEnd"/>
      <w:r w:rsidRPr="00E67F7E">
        <w:rPr>
          <w:b/>
        </w:rPr>
        <w:t>'</w:t>
      </w:r>
      <w:proofErr w:type="spellStart"/>
      <w:r w:rsidRPr="00E67F7E">
        <w:rPr>
          <w:b/>
        </w:rPr>
        <w:t>OrderNUMBER</w:t>
      </w:r>
      <w:proofErr w:type="spellEnd"/>
      <w:r w:rsidRPr="00E67F7E">
        <w:rPr>
          <w:b/>
        </w:rPr>
        <w:t xml:space="preserve">', 15) || </w:t>
      </w:r>
    </w:p>
    <w:p w14:paraId="6278C826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RPAD(</w:t>
      </w:r>
      <w:proofErr w:type="gramEnd"/>
      <w:r w:rsidRPr="00E67F7E">
        <w:rPr>
          <w:b/>
        </w:rPr>
        <w:t>'Status', 30)</w:t>
      </w:r>
    </w:p>
    <w:p w14:paraId="4EA34AA5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);</w:t>
      </w:r>
    </w:p>
    <w:p w14:paraId="69738AE8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</w:p>
    <w:p w14:paraId="10A4E6DD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LPAD(</w:t>
      </w:r>
      <w:proofErr w:type="gramEnd"/>
      <w:r w:rsidRPr="00E67F7E">
        <w:rPr>
          <w:b/>
        </w:rPr>
        <w:t xml:space="preserve">'-', 15, '-') || </w:t>
      </w:r>
    </w:p>
    <w:p w14:paraId="21395413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gramStart"/>
      <w:r w:rsidRPr="00E67F7E">
        <w:rPr>
          <w:b/>
        </w:rPr>
        <w:t>LPAD(</w:t>
      </w:r>
      <w:proofErr w:type="gramEnd"/>
      <w:r w:rsidRPr="00E67F7E">
        <w:rPr>
          <w:b/>
        </w:rPr>
        <w:t>'-', 30, '-')</w:t>
      </w:r>
    </w:p>
    <w:p w14:paraId="2F5B21B0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);</w:t>
      </w:r>
    </w:p>
    <w:p w14:paraId="56282D09" w14:textId="77777777" w:rsidR="00E67F7E" w:rsidRPr="00E67F7E" w:rsidRDefault="00E67F7E" w:rsidP="00E67F7E">
      <w:pPr>
        <w:spacing w:after="0"/>
        <w:rPr>
          <w:b/>
        </w:rPr>
      </w:pPr>
    </w:p>
    <w:p w14:paraId="5E5492C7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-- Cursor to fetch order information</w:t>
      </w:r>
    </w:p>
    <w:p w14:paraId="6D8FB455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FOR </w:t>
      </w:r>
      <w:proofErr w:type="spellStart"/>
      <w:r w:rsidRPr="00E67F7E">
        <w:rPr>
          <w:b/>
        </w:rPr>
        <w:t>order_rec</w:t>
      </w:r>
      <w:proofErr w:type="spellEnd"/>
      <w:r w:rsidRPr="00E67F7E">
        <w:rPr>
          <w:b/>
        </w:rPr>
        <w:t xml:space="preserve"> IN (</w:t>
      </w:r>
    </w:p>
    <w:p w14:paraId="3D060B21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SELECT </w:t>
      </w:r>
      <w:proofErr w:type="spellStart"/>
      <w:r w:rsidRPr="00E67F7E">
        <w:rPr>
          <w:b/>
        </w:rPr>
        <w:t>ordernumber</w:t>
      </w:r>
      <w:proofErr w:type="spellEnd"/>
      <w:r w:rsidRPr="00E67F7E">
        <w:rPr>
          <w:b/>
        </w:rPr>
        <w:t>, status</w:t>
      </w:r>
    </w:p>
    <w:p w14:paraId="2BE5BA58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FROM </w:t>
      </w:r>
      <w:proofErr w:type="spellStart"/>
      <w:r w:rsidRPr="00E67F7E">
        <w:rPr>
          <w:b/>
        </w:rPr>
        <w:t>retailorders</w:t>
      </w:r>
      <w:proofErr w:type="spellEnd"/>
    </w:p>
    <w:p w14:paraId="272A9524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lastRenderedPageBreak/>
        <w:t xml:space="preserve">    ) </w:t>
      </w:r>
    </w:p>
    <w:p w14:paraId="27A85162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LOOP</w:t>
      </w:r>
    </w:p>
    <w:p w14:paraId="7F46E521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spellStart"/>
      <w:r w:rsidRPr="00E67F7E">
        <w:rPr>
          <w:b/>
        </w:rPr>
        <w:t>v_order_</w:t>
      </w:r>
      <w:proofErr w:type="gramStart"/>
      <w:r w:rsidRPr="00E67F7E">
        <w:rPr>
          <w:b/>
        </w:rPr>
        <w:t>number</w:t>
      </w:r>
      <w:proofErr w:type="spellEnd"/>
      <w:r w:rsidRPr="00E67F7E">
        <w:rPr>
          <w:b/>
        </w:rPr>
        <w:t xml:space="preserve"> :</w:t>
      </w:r>
      <w:proofErr w:type="gramEnd"/>
      <w:r w:rsidRPr="00E67F7E">
        <w:rPr>
          <w:b/>
        </w:rPr>
        <w:t xml:space="preserve">= </w:t>
      </w:r>
      <w:proofErr w:type="spellStart"/>
      <w:r w:rsidRPr="00E67F7E">
        <w:rPr>
          <w:b/>
        </w:rPr>
        <w:t>order_rec.ordernumber</w:t>
      </w:r>
      <w:proofErr w:type="spellEnd"/>
      <w:r w:rsidRPr="00E67F7E">
        <w:rPr>
          <w:b/>
        </w:rPr>
        <w:t>;</w:t>
      </w:r>
    </w:p>
    <w:p w14:paraId="5DD11C98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spellStart"/>
      <w:r w:rsidRPr="00E67F7E">
        <w:rPr>
          <w:b/>
        </w:rPr>
        <w:t>v_</w:t>
      </w:r>
      <w:proofErr w:type="gramStart"/>
      <w:r w:rsidRPr="00E67F7E">
        <w:rPr>
          <w:b/>
        </w:rPr>
        <w:t>status</w:t>
      </w:r>
      <w:proofErr w:type="spellEnd"/>
      <w:r w:rsidRPr="00E67F7E">
        <w:rPr>
          <w:b/>
        </w:rPr>
        <w:t xml:space="preserve"> :</w:t>
      </w:r>
      <w:proofErr w:type="gramEnd"/>
      <w:r w:rsidRPr="00E67F7E">
        <w:rPr>
          <w:b/>
        </w:rPr>
        <w:t xml:space="preserve">= </w:t>
      </w:r>
      <w:proofErr w:type="spellStart"/>
      <w:r w:rsidRPr="00E67F7E">
        <w:rPr>
          <w:b/>
        </w:rPr>
        <w:t>order_rec.status</w:t>
      </w:r>
      <w:proofErr w:type="spellEnd"/>
      <w:r w:rsidRPr="00E67F7E">
        <w:rPr>
          <w:b/>
        </w:rPr>
        <w:t>;</w:t>
      </w:r>
    </w:p>
    <w:p w14:paraId="3A42EBEE" w14:textId="77777777" w:rsidR="00E67F7E" w:rsidRPr="00E67F7E" w:rsidRDefault="00E67F7E" w:rsidP="00E67F7E">
      <w:pPr>
        <w:spacing w:after="0"/>
        <w:rPr>
          <w:b/>
        </w:rPr>
      </w:pPr>
    </w:p>
    <w:p w14:paraId="3461D4D7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</w:p>
    <w:p w14:paraId="282F0B9B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gramStart"/>
      <w:r w:rsidRPr="00E67F7E">
        <w:rPr>
          <w:b/>
        </w:rPr>
        <w:t>RPAD(</w:t>
      </w:r>
      <w:proofErr w:type="spellStart"/>
      <w:proofErr w:type="gramEnd"/>
      <w:r w:rsidRPr="00E67F7E">
        <w:rPr>
          <w:b/>
        </w:rPr>
        <w:t>v_order_number</w:t>
      </w:r>
      <w:proofErr w:type="spellEnd"/>
      <w:r w:rsidRPr="00E67F7E">
        <w:rPr>
          <w:b/>
        </w:rPr>
        <w:t xml:space="preserve">, 15) || </w:t>
      </w:r>
    </w:p>
    <w:p w14:paraId="2FDD086F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    </w:t>
      </w:r>
      <w:proofErr w:type="gramStart"/>
      <w:r w:rsidRPr="00E67F7E">
        <w:rPr>
          <w:b/>
        </w:rPr>
        <w:t>RPAD(</w:t>
      </w:r>
      <w:proofErr w:type="spellStart"/>
      <w:proofErr w:type="gramEnd"/>
      <w:r w:rsidRPr="00E67F7E">
        <w:rPr>
          <w:b/>
        </w:rPr>
        <w:t>v_status</w:t>
      </w:r>
      <w:proofErr w:type="spellEnd"/>
      <w:r w:rsidRPr="00E67F7E">
        <w:rPr>
          <w:b/>
        </w:rPr>
        <w:t>, 30)</w:t>
      </w:r>
    </w:p>
    <w:p w14:paraId="4D995CF8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);</w:t>
      </w:r>
    </w:p>
    <w:p w14:paraId="0F907D59" w14:textId="77777777" w:rsidR="00E67F7E" w:rsidRPr="00E67F7E" w:rsidRDefault="00E67F7E" w:rsidP="00E67F7E">
      <w:pPr>
        <w:spacing w:after="0"/>
        <w:rPr>
          <w:b/>
        </w:rPr>
      </w:pPr>
    </w:p>
    <w:p w14:paraId="35257E59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spellStart"/>
      <w:r w:rsidRPr="00E67F7E">
        <w:rPr>
          <w:b/>
        </w:rPr>
        <w:t>v_row_</w:t>
      </w:r>
      <w:proofErr w:type="gramStart"/>
      <w:r w:rsidRPr="00E67F7E">
        <w:rPr>
          <w:b/>
        </w:rPr>
        <w:t>count</w:t>
      </w:r>
      <w:proofErr w:type="spellEnd"/>
      <w:r w:rsidRPr="00E67F7E">
        <w:rPr>
          <w:b/>
        </w:rPr>
        <w:t xml:space="preserve"> :</w:t>
      </w:r>
      <w:proofErr w:type="gramEnd"/>
      <w:r w:rsidRPr="00E67F7E">
        <w:rPr>
          <w:b/>
        </w:rPr>
        <w:t xml:space="preserve">= </w:t>
      </w:r>
      <w:proofErr w:type="spellStart"/>
      <w:r w:rsidRPr="00E67F7E">
        <w:rPr>
          <w:b/>
        </w:rPr>
        <w:t>v_row_count</w:t>
      </w:r>
      <w:proofErr w:type="spellEnd"/>
      <w:r w:rsidRPr="00E67F7E">
        <w:rPr>
          <w:b/>
        </w:rPr>
        <w:t xml:space="preserve"> + 1;</w:t>
      </w:r>
    </w:p>
    <w:p w14:paraId="7A6CECF4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END LOOP;</w:t>
      </w:r>
    </w:p>
    <w:p w14:paraId="3FCB3790" w14:textId="77777777" w:rsidR="00E67F7E" w:rsidRPr="00E67F7E" w:rsidRDefault="00E67F7E" w:rsidP="00E67F7E">
      <w:pPr>
        <w:spacing w:after="0"/>
        <w:rPr>
          <w:b/>
        </w:rPr>
      </w:pPr>
    </w:p>
    <w:p w14:paraId="721F70F1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-- Check if no rows were fetched</w:t>
      </w:r>
    </w:p>
    <w:p w14:paraId="3B3CC164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IF </w:t>
      </w:r>
      <w:proofErr w:type="spellStart"/>
      <w:r w:rsidRPr="00E67F7E">
        <w:rPr>
          <w:b/>
        </w:rPr>
        <w:t>v_row_count</w:t>
      </w:r>
      <w:proofErr w:type="spellEnd"/>
      <w:r w:rsidRPr="00E67F7E">
        <w:rPr>
          <w:b/>
        </w:rPr>
        <w:t xml:space="preserve"> = 0 THEN</w:t>
      </w:r>
    </w:p>
    <w:p w14:paraId="24D3EC47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    </w:t>
      </w:r>
      <w:proofErr w:type="spellStart"/>
      <w:r w:rsidRPr="00E67F7E">
        <w:rPr>
          <w:b/>
        </w:rPr>
        <w:t>dbms_output.put_</w:t>
      </w:r>
      <w:proofErr w:type="gramStart"/>
      <w:r w:rsidRPr="00E67F7E">
        <w:rPr>
          <w:b/>
        </w:rPr>
        <w:t>line</w:t>
      </w:r>
      <w:proofErr w:type="spellEnd"/>
      <w:r w:rsidRPr="00E67F7E">
        <w:rPr>
          <w:b/>
        </w:rPr>
        <w:t>(</w:t>
      </w:r>
      <w:proofErr w:type="gramEnd"/>
      <w:r w:rsidRPr="00E67F7E">
        <w:rPr>
          <w:b/>
        </w:rPr>
        <w:t>'No orders found.');</w:t>
      </w:r>
    </w:p>
    <w:p w14:paraId="711C1630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END IF;</w:t>
      </w:r>
    </w:p>
    <w:p w14:paraId="5D8C2AB1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END </w:t>
      </w:r>
      <w:proofErr w:type="spellStart"/>
      <w:r w:rsidRPr="00E67F7E">
        <w:rPr>
          <w:b/>
        </w:rPr>
        <w:t>order_status</w:t>
      </w:r>
      <w:proofErr w:type="spellEnd"/>
      <w:r w:rsidRPr="00E67F7E">
        <w:rPr>
          <w:b/>
        </w:rPr>
        <w:t>;</w:t>
      </w:r>
    </w:p>
    <w:p w14:paraId="654EC0DC" w14:textId="77777777" w:rsidR="00E67F7E" w:rsidRPr="00E67F7E" w:rsidRDefault="00E67F7E" w:rsidP="00E67F7E">
      <w:pPr>
        <w:spacing w:after="0"/>
        <w:rPr>
          <w:b/>
        </w:rPr>
      </w:pPr>
    </w:p>
    <w:p w14:paraId="19499BBB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>BEGIN</w:t>
      </w:r>
    </w:p>
    <w:p w14:paraId="37E80650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 xml:space="preserve">    </w:t>
      </w:r>
      <w:proofErr w:type="spellStart"/>
      <w:r w:rsidRPr="00E67F7E">
        <w:rPr>
          <w:b/>
        </w:rPr>
        <w:t>order_status</w:t>
      </w:r>
      <w:proofErr w:type="spellEnd"/>
      <w:r w:rsidRPr="00E67F7E">
        <w:rPr>
          <w:b/>
        </w:rPr>
        <w:t>;</w:t>
      </w:r>
    </w:p>
    <w:p w14:paraId="5B46F970" w14:textId="77777777" w:rsidR="00E67F7E" w:rsidRPr="00E67F7E" w:rsidRDefault="00E67F7E" w:rsidP="00E67F7E">
      <w:pPr>
        <w:spacing w:after="0"/>
        <w:rPr>
          <w:b/>
        </w:rPr>
      </w:pPr>
      <w:r w:rsidRPr="00E67F7E">
        <w:rPr>
          <w:b/>
        </w:rPr>
        <w:t>END;</w:t>
      </w:r>
    </w:p>
    <w:p w14:paraId="3FDFE4DD" w14:textId="4CDC1760" w:rsidR="002802D8" w:rsidRPr="00E67F7E" w:rsidRDefault="00E67F7E" w:rsidP="00E67F7E">
      <w:pPr>
        <w:spacing w:after="0"/>
        <w:rPr>
          <w:b/>
        </w:rPr>
      </w:pPr>
      <w:r w:rsidRPr="00E67F7E">
        <w:rPr>
          <w:b/>
        </w:rPr>
        <w:t>/</w:t>
      </w:r>
    </w:p>
    <w:p w14:paraId="7EBF40A1" w14:textId="01C1A38D" w:rsidR="00E67F7E" w:rsidRDefault="00E67F7E" w:rsidP="002802D8">
      <w:r>
        <w:rPr>
          <w:noProof/>
          <w:lang w:val="en-US"/>
        </w:rPr>
        <w:drawing>
          <wp:inline distT="0" distB="0" distL="0" distR="0" wp14:anchorId="7CAC0A45" wp14:editId="6F13062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B7F9" w14:textId="65E13955" w:rsidR="002802D8" w:rsidRDefault="0026658E" w:rsidP="002802D8">
      <w:r>
        <w:t xml:space="preserve">5 </w:t>
      </w:r>
      <w:r w:rsidR="002E1E84">
        <w:t xml:space="preserve">Create a new table </w:t>
      </w:r>
      <w:proofErr w:type="spellStart"/>
      <w:r w:rsidR="00406B60">
        <w:t>Orderdetails</w:t>
      </w:r>
      <w:r w:rsidR="002E1E84">
        <w:t>Tmp</w:t>
      </w:r>
      <w:proofErr w:type="spellEnd"/>
      <w:r w:rsidR="00406B60">
        <w:t xml:space="preserve"> from </w:t>
      </w:r>
      <w:proofErr w:type="spellStart"/>
      <w:r w:rsidR="00406B60">
        <w:t>orderdetails</w:t>
      </w:r>
      <w:proofErr w:type="spellEnd"/>
      <w:r w:rsidR="00406B60">
        <w:t xml:space="preserve">. Add a new column called </w:t>
      </w:r>
      <w:proofErr w:type="spellStart"/>
      <w:r w:rsidR="006E1EE9">
        <w:t>new</w:t>
      </w:r>
      <w:r w:rsidR="00406B60">
        <w:t>_price</w:t>
      </w:r>
      <w:proofErr w:type="spellEnd"/>
      <w:r w:rsidR="00406B60">
        <w:t xml:space="preserve">. </w:t>
      </w:r>
      <w:r w:rsidR="00E53C8B">
        <w:t xml:space="preserve">Write a PL/SQL </w:t>
      </w:r>
      <w:r w:rsidR="00E53C8B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stored procedure </w:t>
      </w:r>
      <w:proofErr w:type="gramStart"/>
      <w:r w:rsidR="00E53C8B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named </w:t>
      </w:r>
      <w:r w:rsidR="00E53C8B">
        <w:rPr>
          <w:rFonts w:ascii="Arial" w:eastAsia="Times New Roman" w:hAnsi="Arial" w:cs="Arial"/>
          <w:sz w:val="22"/>
          <w:szCs w:val="22"/>
          <w:lang w:eastAsia="en-CA"/>
        </w:rPr>
        <w:t xml:space="preserve"> </w:t>
      </w:r>
      <w:proofErr w:type="spellStart"/>
      <w:r w:rsidR="00E53C8B" w:rsidRPr="00E53C8B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CA"/>
        </w:rPr>
        <w:t>orders</w:t>
      </w:r>
      <w:proofErr w:type="gramEnd"/>
      <w:r w:rsidR="00E53C8B" w:rsidRPr="00E53C8B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CA"/>
        </w:rPr>
        <w:t>_newprice</w:t>
      </w:r>
      <w:proofErr w:type="spellEnd"/>
      <w:r w:rsidR="00E53C8B">
        <w:rPr>
          <w:rFonts w:ascii="Arial" w:eastAsia="Times New Roman" w:hAnsi="Arial" w:cs="Arial"/>
          <w:sz w:val="22"/>
          <w:szCs w:val="22"/>
          <w:lang w:eastAsia="en-CA"/>
        </w:rPr>
        <w:t xml:space="preserve">. </w:t>
      </w:r>
      <w:r w:rsidR="002802D8">
        <w:t>U</w:t>
      </w:r>
      <w:r w:rsidR="00B044CC">
        <w:t>sing CURSORS u</w:t>
      </w:r>
      <w:r w:rsidR="002802D8">
        <w:t xml:space="preserve">pdate </w:t>
      </w:r>
      <w:r w:rsidR="001F39D7">
        <w:t>the</w:t>
      </w:r>
      <w:r w:rsidR="002802D8">
        <w:t xml:space="preserve"> new column in the </w:t>
      </w:r>
      <w:proofErr w:type="spellStart"/>
      <w:r w:rsidR="0098659E">
        <w:t>orderdetails</w:t>
      </w:r>
      <w:r w:rsidR="001A14F6">
        <w:t>tmp</w:t>
      </w:r>
      <w:proofErr w:type="spellEnd"/>
      <w:r w:rsidR="002802D8">
        <w:t xml:space="preserve"> table called </w:t>
      </w:r>
      <w:proofErr w:type="spellStart"/>
      <w:r w:rsidR="006E1EE9">
        <w:t>new</w:t>
      </w:r>
      <w:r w:rsidR="00B97D3F">
        <w:t>_price</w:t>
      </w:r>
      <w:proofErr w:type="spellEnd"/>
      <w:r w:rsidR="002802D8">
        <w:t xml:space="preserve"> (it is the</w:t>
      </w:r>
      <w:r w:rsidR="006E1EE9">
        <w:t xml:space="preserve"> updated</w:t>
      </w:r>
      <w:r w:rsidR="002802D8">
        <w:t xml:space="preserve"> </w:t>
      </w:r>
      <w:r w:rsidR="001A14F6">
        <w:t>price)</w:t>
      </w:r>
      <w:r w:rsidR="002802D8">
        <w:t xml:space="preserve">. Fill the </w:t>
      </w:r>
      <w:proofErr w:type="spellStart"/>
      <w:r w:rsidR="006E1EE9">
        <w:t>new</w:t>
      </w:r>
      <w:r w:rsidR="00190F6F">
        <w:t>_price</w:t>
      </w:r>
      <w:proofErr w:type="spellEnd"/>
      <w:r w:rsidR="00190F6F">
        <w:t xml:space="preserve"> </w:t>
      </w:r>
      <w:r w:rsidR="002802D8">
        <w:t>column by the following calculation.</w:t>
      </w:r>
    </w:p>
    <w:p w14:paraId="127E2D6A" w14:textId="2A7C294B" w:rsidR="002802D8" w:rsidRDefault="00730B59" w:rsidP="002802D8">
      <w:r>
        <w:lastRenderedPageBreak/>
        <w:t xml:space="preserve">If </w:t>
      </w:r>
      <w:r w:rsidR="000F2A52">
        <w:t>price of each item</w:t>
      </w:r>
      <w:r>
        <w:t xml:space="preserve"> is below </w:t>
      </w:r>
      <w:r w:rsidR="004B7F7B">
        <w:t xml:space="preserve">$50 </w:t>
      </w:r>
      <w:r w:rsidR="009435A9">
        <w:t xml:space="preserve">then add $30, if </w:t>
      </w:r>
      <w:r w:rsidR="000F2A52">
        <w:t xml:space="preserve">price of each item </w:t>
      </w:r>
      <w:r w:rsidR="009435A9">
        <w:t>is between 50 to 100 then add $50</w:t>
      </w:r>
      <w:r w:rsidR="00C602D8">
        <w:t xml:space="preserve">, if it is between 200 to 500 then add $150 else add $200. Remember to display the </w:t>
      </w:r>
      <w:r w:rsidR="00710BDE">
        <w:t>price of each item</w:t>
      </w:r>
      <w:r w:rsidR="00EA0366">
        <w:t xml:space="preserve">, </w:t>
      </w:r>
      <w:proofErr w:type="spellStart"/>
      <w:r w:rsidR="00EA0366">
        <w:t>new_price</w:t>
      </w:r>
      <w:proofErr w:type="spellEnd"/>
      <w:r w:rsidR="00EA0366">
        <w:t xml:space="preserve"> and </w:t>
      </w:r>
      <w:proofErr w:type="spellStart"/>
      <w:r w:rsidR="00A72839">
        <w:t>ordernumber</w:t>
      </w:r>
      <w:proofErr w:type="spellEnd"/>
      <w:r w:rsidR="00F930E8">
        <w:t xml:space="preserve"> before the update happens. Use cursors and case statement.</w:t>
      </w:r>
    </w:p>
    <w:p w14:paraId="2A0DA97E" w14:textId="77777777" w:rsidR="00E67F7E" w:rsidRDefault="00E67F7E" w:rsidP="002802D8"/>
    <w:p w14:paraId="11B00C77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CREATE OR REPLACE PROCEDURE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orders_newprice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AS</w:t>
      </w:r>
    </w:p>
    <w:p w14:paraId="29DAE1DC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v_order_number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OrderdetailsTmp.ordernumber%TYPE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4D178A57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v_price_each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OrderdetailsTmp.priceeach%TYPE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1B230825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v_new_price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OrderdetailsTmp.new_price%TYPE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29FC336F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v_increase</w:t>
      </w:r>
      <w:proofErr w:type="spellEnd"/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NUMBER;</w:t>
      </w:r>
    </w:p>
    <w:p w14:paraId="4B4DE172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05CEAE21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CURSOR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order_cursor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IS</w:t>
      </w:r>
    </w:p>
    <w:p w14:paraId="64FAE80D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SELECT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ordernumber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priceeach</w:t>
      </w:r>
      <w:proofErr w:type="spellEnd"/>
    </w:p>
    <w:p w14:paraId="08A5202E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FROM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OrderdetailsTmp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41D035F0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BEGIN</w:t>
      </w:r>
    </w:p>
    <w:p w14:paraId="6BB21EFD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2B5BB1D8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'Order Number', 20) ||</w:t>
      </w:r>
    </w:p>
    <w:p w14:paraId="77C26E87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'Price Each', 20) ||</w:t>
      </w:r>
    </w:p>
    <w:p w14:paraId="791720AF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'New Price', 20)</w:t>
      </w:r>
    </w:p>
    <w:p w14:paraId="074DCC4B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);</w:t>
      </w:r>
    </w:p>
    <w:p w14:paraId="4EA31051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60B5E0AB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'-', 20, '-') ||</w:t>
      </w:r>
    </w:p>
    <w:p w14:paraId="3C78F9E1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'-', 20, '-') ||</w:t>
      </w:r>
    </w:p>
    <w:p w14:paraId="08170CF3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LPAD(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'-', 20, '-')</w:t>
      </w:r>
    </w:p>
    <w:p w14:paraId="77588271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);</w:t>
      </w:r>
    </w:p>
    <w:p w14:paraId="199123C9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70169DE0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OPEN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order_cursor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2EB37BA2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369AC700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LOOP</w:t>
      </w:r>
    </w:p>
    <w:p w14:paraId="6AD119F9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FETCH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order_cursor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INTO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v_order_number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,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v_price_each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72DE5087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55C43A9C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EXIT WHEN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order_cursor%NOTFOUND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64095E58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5675307B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-- Calculate new price based on the given criteria</w:t>
      </w:r>
    </w:p>
    <w:p w14:paraId="68D1C8B4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increase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=</w:t>
      </w:r>
    </w:p>
    <w:p w14:paraId="530DA26B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CASE</w:t>
      </w:r>
    </w:p>
    <w:p w14:paraId="4D1CB478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    WHEN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v_price_each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&lt; 50 THEN 30</w:t>
      </w:r>
    </w:p>
    <w:p w14:paraId="61443203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    WHEN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v_price_each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BETWEEN 50 AND 100 THEN 50</w:t>
      </w:r>
    </w:p>
    <w:p w14:paraId="103F95CD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    WHEN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v_price_each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BETWEEN 200 AND 500 THEN 150</w:t>
      </w:r>
    </w:p>
    <w:p w14:paraId="7262A4D9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    ELSE 200</w:t>
      </w:r>
    </w:p>
    <w:p w14:paraId="4D5B0EB2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END;</w:t>
      </w:r>
    </w:p>
    <w:p w14:paraId="394F91DD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3C9BA4E6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v_new_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price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: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=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v_price_each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+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v_increase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3A11EEAF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5CFE9553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-- Display information before update</w:t>
      </w:r>
    </w:p>
    <w:p w14:paraId="2DB3849E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</w:p>
    <w:p w14:paraId="5AF377B7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spellStart"/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v_order_number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, 20) ||</w:t>
      </w:r>
    </w:p>
    <w:p w14:paraId="49448AE9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spellStart"/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v_price_each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, 20) ||</w:t>
      </w:r>
    </w:p>
    <w:p w14:paraId="6591E7E8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    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RPAD(</w:t>
      </w:r>
      <w:proofErr w:type="spellStart"/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v_new_price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, 20)</w:t>
      </w:r>
    </w:p>
    <w:p w14:paraId="297A9243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);</w:t>
      </w:r>
    </w:p>
    <w:p w14:paraId="5E49EC27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54F58FE0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-- Update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new_price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column</w:t>
      </w:r>
    </w:p>
    <w:p w14:paraId="6B9D59F1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UPDATE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OrderdetailsTmp</w:t>
      </w:r>
      <w:proofErr w:type="spellEnd"/>
    </w:p>
    <w:p w14:paraId="0E905D07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SET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new_price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=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v_new_price</w:t>
      </w:r>
      <w:proofErr w:type="spellEnd"/>
    </w:p>
    <w:p w14:paraId="534D8D5D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WHERE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ordernumber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=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v_order_number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61350EFC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lastRenderedPageBreak/>
        <w:t xml:space="preserve">    END LOOP;</w:t>
      </w:r>
    </w:p>
    <w:p w14:paraId="4B8CD075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7425FC75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CLOSE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order_cursor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7052FA2E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3A54A348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'Update complete.');</w:t>
      </w:r>
    </w:p>
    <w:p w14:paraId="5C08E2A3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EXCEPTION</w:t>
      </w:r>
    </w:p>
    <w:p w14:paraId="5BEB6D1E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WHEN OTHERS THEN</w:t>
      </w:r>
    </w:p>
    <w:p w14:paraId="71C5F2EF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dbms_output.put_</w:t>
      </w:r>
      <w:proofErr w:type="gram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line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(</w:t>
      </w:r>
      <w:proofErr w:type="gram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'Error: ' || SQLERRM);</w:t>
      </w:r>
    </w:p>
    <w:p w14:paraId="5205AF43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END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orders_newprice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3F2181AB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</w:p>
    <w:p w14:paraId="03785F48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BEGIN</w:t>
      </w:r>
    </w:p>
    <w:p w14:paraId="3BEBFEAF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 xml:space="preserve">    </w:t>
      </w:r>
      <w:proofErr w:type="spellStart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orders_newprice</w:t>
      </w:r>
      <w:proofErr w:type="spellEnd"/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;</w:t>
      </w:r>
    </w:p>
    <w:p w14:paraId="67965BE2" w14:textId="77777777" w:rsidR="00E67F7E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END;</w:t>
      </w:r>
    </w:p>
    <w:p w14:paraId="4D3477E7" w14:textId="0E4FE4EA" w:rsidR="00681111" w:rsidRPr="00E67F7E" w:rsidRDefault="00E67F7E" w:rsidP="00E67F7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n-CA"/>
        </w:rPr>
      </w:pPr>
      <w:r w:rsidRPr="00E67F7E">
        <w:rPr>
          <w:rFonts w:ascii="Arial" w:eastAsia="Times New Roman" w:hAnsi="Arial" w:cs="Arial"/>
          <w:b/>
          <w:sz w:val="22"/>
          <w:szCs w:val="22"/>
          <w:lang w:eastAsia="en-CA"/>
        </w:rPr>
        <w:t>/</w:t>
      </w:r>
    </w:p>
    <w:p w14:paraId="302F1A06" w14:textId="77777777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</w:p>
    <w:p w14:paraId="29D414A7" w14:textId="1AA4F530" w:rsidR="00E337AA" w:rsidRDefault="00E337AA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455EEE74" wp14:editId="65EEC4E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0D23DD" w14:textId="155FBE44" w:rsidR="00E67F7E" w:rsidRDefault="00E67F7E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512FF16" wp14:editId="14D0B44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672E" w14:textId="77777777" w:rsidR="00E337AA" w:rsidRDefault="00E337AA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</w:p>
    <w:p w14:paraId="05680F07" w14:textId="358426DF" w:rsidR="00E337AA" w:rsidRDefault="00E337AA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</w:p>
    <w:p w14:paraId="25780488" w14:textId="5CC969F4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  <w:r>
        <w:rPr>
          <w:rFonts w:ascii="Arial" w:eastAsia="Calibri Light" w:hAnsi="Arial" w:cs="Arial"/>
          <w:color w:val="C00000"/>
          <w:sz w:val="22"/>
          <w:szCs w:val="22"/>
        </w:rPr>
        <w:t>Go to next page to see sample submission</w:t>
      </w:r>
      <w:r>
        <w:rPr>
          <w:rFonts w:ascii="Arial" w:eastAsia="Calibri Light" w:hAnsi="Arial" w:cs="Arial"/>
          <w:color w:val="C00000"/>
          <w:sz w:val="22"/>
          <w:szCs w:val="22"/>
        </w:rPr>
        <w:br w:type="page"/>
      </w:r>
    </w:p>
    <w:p w14:paraId="3A769C8D" w14:textId="3558A9D4" w:rsidR="006F5375" w:rsidRPr="00633A64" w:rsidRDefault="006F5375" w:rsidP="006F5375">
      <w:pPr>
        <w:rPr>
          <w:rFonts w:ascii="Arial" w:eastAsia="Calibri Light" w:hAnsi="Arial" w:cs="Arial"/>
          <w:color w:val="C00000"/>
          <w:sz w:val="22"/>
          <w:szCs w:val="22"/>
        </w:rPr>
      </w:pPr>
      <w:r w:rsidRPr="00633A64">
        <w:rPr>
          <w:rFonts w:ascii="Arial" w:eastAsia="Calibri Light" w:hAnsi="Arial" w:cs="Arial"/>
          <w:color w:val="C00000"/>
          <w:sz w:val="22"/>
          <w:szCs w:val="22"/>
        </w:rPr>
        <w:lastRenderedPageBreak/>
        <w:t>Example Submission</w:t>
      </w:r>
    </w:p>
    <w:p w14:paraId="73609E5E" w14:textId="3D154F5A" w:rsidR="006F5375" w:rsidRPr="00633A64" w:rsidRDefault="006F5375" w:rsidP="006F5375">
      <w:pPr>
        <w:ind w:left="491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 ***********************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Name: Your Name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ID: #########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Date: The current date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 xml:space="preserve">-- Purpose: Lab </w:t>
      </w:r>
      <w:r w:rsidR="0028322D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7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***********************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Question 1 – write a brief note about what the question is asking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Q1 SOLUTION –</w:t>
      </w:r>
    </w:p>
    <w:p w14:paraId="5CA8717C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CREATE OR REPLACE </w:t>
      </w:r>
      <w:proofErr w:type="spellStart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procedure_</w:t>
      </w:r>
      <w:proofErr w:type="gramStart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name</w:t>
      </w:r>
      <w:proofErr w:type="spellEnd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(</w:t>
      </w:r>
      <w:proofErr w:type="gramEnd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arg1 </w:t>
      </w:r>
      <w:proofErr w:type="spellStart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data_type</w:t>
      </w:r>
      <w:proofErr w:type="spellEnd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, ...) AS</w:t>
      </w:r>
    </w:p>
    <w:p w14:paraId="45168D45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BEGIN</w:t>
      </w:r>
    </w:p>
    <w:p w14:paraId="0D366723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....</w:t>
      </w:r>
    </w:p>
    <w:p w14:paraId="7B1F5FBC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EXCEPTION</w:t>
      </w:r>
    </w:p>
    <w:p w14:paraId="7DA8AE12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WHEN OTHERS</w:t>
      </w:r>
    </w:p>
    <w:p w14:paraId="4B2AF5A1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THEN </w:t>
      </w:r>
    </w:p>
    <w:p w14:paraId="4A1DFC87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386E51F7" w14:textId="77777777" w:rsidR="00146689" w:rsidRDefault="006F5375" w:rsidP="006F5375">
      <w:pPr>
        <w:ind w:left="1080" w:right="713"/>
        <w:rPr>
          <w:rFonts w:ascii="Arial" w:eastAsia="Courier New" w:hAnsi="Arial" w:cs="Arial"/>
          <w:color w:val="C0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END </w:t>
      </w:r>
      <w:proofErr w:type="spellStart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procedure_name</w:t>
      </w:r>
      <w:proofErr w:type="spellEnd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;</w:t>
      </w: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br/>
      </w:r>
    </w:p>
    <w:p w14:paraId="2551E6CF" w14:textId="40022EA4" w:rsidR="00B16698" w:rsidRDefault="00146689" w:rsidP="006F5375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>
        <w:rPr>
          <w:rFonts w:ascii="Arial" w:eastAsia="Courier New" w:hAnsi="Arial" w:cs="Arial"/>
          <w:color w:val="C00000"/>
          <w:sz w:val="22"/>
          <w:szCs w:val="22"/>
          <w:shd w:val="clear" w:color="auto" w:fill="D9D9D9"/>
        </w:rPr>
        <w:t>SAMPLE OUTPUT</w:t>
      </w:r>
      <w:r w:rsidR="006F5375" w:rsidRPr="00633A64">
        <w:rPr>
          <w:rFonts w:ascii="Arial" w:eastAsia="Courier New" w:hAnsi="Arial" w:cs="Arial"/>
          <w:color w:val="C00000"/>
          <w:sz w:val="22"/>
          <w:szCs w:val="22"/>
          <w:shd w:val="clear" w:color="auto" w:fill="D9D9D9"/>
        </w:rPr>
        <w:br/>
      </w:r>
      <w:r w:rsidR="00B16698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Begin</w:t>
      </w:r>
    </w:p>
    <w:p w14:paraId="2EC41DB9" w14:textId="421BB3B8" w:rsidR="00B16698" w:rsidRDefault="00B16698" w:rsidP="006F5375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proofErr w:type="spellStart"/>
      <w:r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Procedurename</w:t>
      </w:r>
      <w:proofErr w:type="spellEnd"/>
    </w:p>
    <w:p w14:paraId="3BCA6E4A" w14:textId="3D4B9700" w:rsidR="00B16698" w:rsidRDefault="00B16698" w:rsidP="006F5375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End</w:t>
      </w:r>
    </w:p>
    <w:p w14:paraId="17ECC0C1" w14:textId="70AB7936" w:rsidR="00B16698" w:rsidRDefault="00B16698" w:rsidP="006F5375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</w:p>
    <w:p w14:paraId="7495C508" w14:textId="77777777" w:rsidR="00D00416" w:rsidRPr="00D00416" w:rsidRDefault="00D00416" w:rsidP="00D00416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proofErr w:type="gramStart"/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Connecting to the database </w:t>
      </w:r>
      <w:proofErr w:type="spellStart"/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TestDatabase</w:t>
      </w:r>
      <w:proofErr w:type="spellEnd"/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.</w:t>
      </w:r>
      <w:proofErr w:type="gramEnd"/>
    </w:p>
    <w:p w14:paraId="30B4BA25" w14:textId="1E61A041" w:rsidR="00D00416" w:rsidRPr="00D00416" w:rsidRDefault="00D00416" w:rsidP="00D00416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*** OUTPUT </w:t>
      </w:r>
      <w:proofErr w:type="spellStart"/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update_low_prices</w:t>
      </w:r>
      <w:proofErr w:type="spellEnd"/>
      <w:r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 </w:t>
      </w:r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STARTED ***</w:t>
      </w:r>
    </w:p>
    <w:p w14:paraId="2055E932" w14:textId="366563CD" w:rsidR="00D00416" w:rsidRPr="00D00416" w:rsidRDefault="00D00416" w:rsidP="00D00416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 Number of updates: </w:t>
      </w:r>
      <w:r w:rsidR="008F4B98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22</w:t>
      </w:r>
    </w:p>
    <w:p w14:paraId="1ADFEF25" w14:textId="77777777" w:rsidR="00D00416" w:rsidRPr="00D00416" w:rsidRDefault="00D00416" w:rsidP="00D00416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--------ENDED---------</w:t>
      </w:r>
    </w:p>
    <w:p w14:paraId="1BE618F7" w14:textId="77777777" w:rsidR="00D00416" w:rsidRPr="00D00416" w:rsidRDefault="00D00416" w:rsidP="00D00416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Process exited.</w:t>
      </w:r>
    </w:p>
    <w:p w14:paraId="7D56094B" w14:textId="655869E2" w:rsidR="00B16698" w:rsidRDefault="00D00416" w:rsidP="00D00416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proofErr w:type="gramStart"/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Disconnecting from the database </w:t>
      </w:r>
      <w:proofErr w:type="spellStart"/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TestDatabase</w:t>
      </w:r>
      <w:proofErr w:type="spellEnd"/>
      <w:r w:rsidRPr="00D00416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.</w:t>
      </w:r>
      <w:proofErr w:type="gramEnd"/>
    </w:p>
    <w:p w14:paraId="7B6D951D" w14:textId="15A991FA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-- Question 2 – </w:t>
      </w:r>
    </w:p>
    <w:p w14:paraId="35FE8414" w14:textId="77777777" w:rsidR="006F5375" w:rsidRPr="00633A64" w:rsidRDefault="006F5375" w:rsidP="006F5375">
      <w:pPr>
        <w:ind w:left="491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 Q2 Solution –</w:t>
      </w:r>
    </w:p>
    <w:sectPr w:rsidR="006F5375" w:rsidRPr="00633A64" w:rsidSect="00C77A1C">
      <w:footerReference w:type="default" r:id="rId14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3C51A" w14:textId="77777777" w:rsidR="00B42FA6" w:rsidRDefault="00B42FA6" w:rsidP="00B96716">
      <w:r>
        <w:separator/>
      </w:r>
    </w:p>
  </w:endnote>
  <w:endnote w:type="continuationSeparator" w:id="0">
    <w:p w14:paraId="6FE79C38" w14:textId="77777777" w:rsidR="00B42FA6" w:rsidRDefault="00B42FA6" w:rsidP="00B96716">
      <w:r>
        <w:continuationSeparator/>
      </w:r>
    </w:p>
  </w:endnote>
  <w:endnote w:type="continuationNotice" w:id="1">
    <w:p w14:paraId="5D320320" w14:textId="77777777" w:rsidR="00B42FA6" w:rsidRDefault="00B42F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A7267" w14:textId="5F40305E" w:rsidR="002E7BEF" w:rsidRPr="00CD1E8B" w:rsidRDefault="009A6F87">
    <w:pPr>
      <w:pStyle w:val="Footer"/>
      <w:rPr>
        <w:sz w:val="16"/>
        <w:szCs w:val="16"/>
      </w:rPr>
    </w:pPr>
    <w:r>
      <w:rPr>
        <w:rFonts w:cs="Arial"/>
        <w:sz w:val="16"/>
        <w:szCs w:val="16"/>
      </w:rPr>
      <w:t xml:space="preserve"> LAB</w:t>
    </w:r>
    <w:r w:rsidR="00F058D4">
      <w:rPr>
        <w:rFonts w:cs="Arial"/>
        <w:sz w:val="16"/>
        <w:szCs w:val="16"/>
      </w:rPr>
      <w:t>7----STUDENTNAME</w:t>
    </w:r>
  </w:p>
  <w:p w14:paraId="5CC39668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F218B" w14:textId="77777777" w:rsidR="00B42FA6" w:rsidRDefault="00B42FA6" w:rsidP="00B96716">
      <w:r>
        <w:separator/>
      </w:r>
    </w:p>
  </w:footnote>
  <w:footnote w:type="continuationSeparator" w:id="0">
    <w:p w14:paraId="229A5884" w14:textId="77777777" w:rsidR="00B42FA6" w:rsidRDefault="00B42FA6" w:rsidP="00B96716">
      <w:r>
        <w:continuationSeparator/>
      </w:r>
    </w:p>
  </w:footnote>
  <w:footnote w:type="continuationNotice" w:id="1">
    <w:p w14:paraId="108F1AE6" w14:textId="77777777" w:rsidR="00B42FA6" w:rsidRDefault="00B42FA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544"/>
    <w:multiLevelType w:val="hybridMultilevel"/>
    <w:tmpl w:val="4802CB20"/>
    <w:lvl w:ilvl="0" w:tplc="7DB610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75"/>
    <w:rsid w:val="0002328B"/>
    <w:rsid w:val="00043139"/>
    <w:rsid w:val="000733F5"/>
    <w:rsid w:val="000A3176"/>
    <w:rsid w:val="000B12D8"/>
    <w:rsid w:val="000C4FFC"/>
    <w:rsid w:val="000F2A52"/>
    <w:rsid w:val="000F2B70"/>
    <w:rsid w:val="00123249"/>
    <w:rsid w:val="00130671"/>
    <w:rsid w:val="00135590"/>
    <w:rsid w:val="00146689"/>
    <w:rsid w:val="0017743A"/>
    <w:rsid w:val="00190F6F"/>
    <w:rsid w:val="001A14F6"/>
    <w:rsid w:val="001E2ED8"/>
    <w:rsid w:val="001F39D7"/>
    <w:rsid w:val="002142F3"/>
    <w:rsid w:val="00223CA2"/>
    <w:rsid w:val="00264A3F"/>
    <w:rsid w:val="0026658E"/>
    <w:rsid w:val="0027580F"/>
    <w:rsid w:val="002802D8"/>
    <w:rsid w:val="00282EE9"/>
    <w:rsid w:val="0028322D"/>
    <w:rsid w:val="00292915"/>
    <w:rsid w:val="00294ECE"/>
    <w:rsid w:val="002E0602"/>
    <w:rsid w:val="002E1E84"/>
    <w:rsid w:val="002E7BEF"/>
    <w:rsid w:val="002F1F61"/>
    <w:rsid w:val="00322987"/>
    <w:rsid w:val="00330A28"/>
    <w:rsid w:val="0033693C"/>
    <w:rsid w:val="00343154"/>
    <w:rsid w:val="0035705A"/>
    <w:rsid w:val="00380BCA"/>
    <w:rsid w:val="003C0292"/>
    <w:rsid w:val="003F3657"/>
    <w:rsid w:val="00406B60"/>
    <w:rsid w:val="00424340"/>
    <w:rsid w:val="00437CC5"/>
    <w:rsid w:val="004466A1"/>
    <w:rsid w:val="00452D97"/>
    <w:rsid w:val="0045488B"/>
    <w:rsid w:val="0046595F"/>
    <w:rsid w:val="00485F12"/>
    <w:rsid w:val="004B1E6F"/>
    <w:rsid w:val="004B7F7B"/>
    <w:rsid w:val="00544309"/>
    <w:rsid w:val="00550722"/>
    <w:rsid w:val="005643D9"/>
    <w:rsid w:val="00565451"/>
    <w:rsid w:val="005B4DAD"/>
    <w:rsid w:val="005D1E83"/>
    <w:rsid w:val="005E19E2"/>
    <w:rsid w:val="005E3CA0"/>
    <w:rsid w:val="005E6760"/>
    <w:rsid w:val="005F601D"/>
    <w:rsid w:val="006251A1"/>
    <w:rsid w:val="00626EC7"/>
    <w:rsid w:val="00633A64"/>
    <w:rsid w:val="0065152F"/>
    <w:rsid w:val="00662B83"/>
    <w:rsid w:val="006717E2"/>
    <w:rsid w:val="00681111"/>
    <w:rsid w:val="006973E7"/>
    <w:rsid w:val="006A44EB"/>
    <w:rsid w:val="006E1EE9"/>
    <w:rsid w:val="006F5375"/>
    <w:rsid w:val="00710BDE"/>
    <w:rsid w:val="0071416B"/>
    <w:rsid w:val="00730B59"/>
    <w:rsid w:val="007A081B"/>
    <w:rsid w:val="007A2C25"/>
    <w:rsid w:val="007B356A"/>
    <w:rsid w:val="007D1335"/>
    <w:rsid w:val="007E2261"/>
    <w:rsid w:val="00814027"/>
    <w:rsid w:val="0082277D"/>
    <w:rsid w:val="00831390"/>
    <w:rsid w:val="00840E82"/>
    <w:rsid w:val="00842D35"/>
    <w:rsid w:val="00845D5C"/>
    <w:rsid w:val="00864F2E"/>
    <w:rsid w:val="008818B6"/>
    <w:rsid w:val="00894098"/>
    <w:rsid w:val="008B7B5C"/>
    <w:rsid w:val="008C593B"/>
    <w:rsid w:val="008E1FCD"/>
    <w:rsid w:val="008F21B1"/>
    <w:rsid w:val="008F4B98"/>
    <w:rsid w:val="009160E7"/>
    <w:rsid w:val="00937405"/>
    <w:rsid w:val="009435A9"/>
    <w:rsid w:val="00943C0B"/>
    <w:rsid w:val="00952AC8"/>
    <w:rsid w:val="00955299"/>
    <w:rsid w:val="009708BF"/>
    <w:rsid w:val="0098659E"/>
    <w:rsid w:val="0098744E"/>
    <w:rsid w:val="009A6F87"/>
    <w:rsid w:val="009E3A02"/>
    <w:rsid w:val="00A52BA3"/>
    <w:rsid w:val="00A72839"/>
    <w:rsid w:val="00A95473"/>
    <w:rsid w:val="00A95AEE"/>
    <w:rsid w:val="00AC189E"/>
    <w:rsid w:val="00AD2015"/>
    <w:rsid w:val="00AF08B5"/>
    <w:rsid w:val="00AF536F"/>
    <w:rsid w:val="00B044CC"/>
    <w:rsid w:val="00B10A30"/>
    <w:rsid w:val="00B16698"/>
    <w:rsid w:val="00B25A38"/>
    <w:rsid w:val="00B42FA6"/>
    <w:rsid w:val="00B66CA4"/>
    <w:rsid w:val="00B840FE"/>
    <w:rsid w:val="00B96716"/>
    <w:rsid w:val="00B968C9"/>
    <w:rsid w:val="00B97D3F"/>
    <w:rsid w:val="00BA28EF"/>
    <w:rsid w:val="00BA5B00"/>
    <w:rsid w:val="00BF34BB"/>
    <w:rsid w:val="00C15FCB"/>
    <w:rsid w:val="00C468BF"/>
    <w:rsid w:val="00C602D8"/>
    <w:rsid w:val="00C77A1C"/>
    <w:rsid w:val="00C811A8"/>
    <w:rsid w:val="00C8298E"/>
    <w:rsid w:val="00C82E33"/>
    <w:rsid w:val="00CC3841"/>
    <w:rsid w:val="00CD0754"/>
    <w:rsid w:val="00CD1E8B"/>
    <w:rsid w:val="00CD1F56"/>
    <w:rsid w:val="00CE3E1A"/>
    <w:rsid w:val="00D00416"/>
    <w:rsid w:val="00D3792A"/>
    <w:rsid w:val="00D828AA"/>
    <w:rsid w:val="00DB73F7"/>
    <w:rsid w:val="00DC4427"/>
    <w:rsid w:val="00DE7A49"/>
    <w:rsid w:val="00DF4F4A"/>
    <w:rsid w:val="00E232AB"/>
    <w:rsid w:val="00E256F1"/>
    <w:rsid w:val="00E337AA"/>
    <w:rsid w:val="00E4398D"/>
    <w:rsid w:val="00E4718B"/>
    <w:rsid w:val="00E53C8B"/>
    <w:rsid w:val="00E634A7"/>
    <w:rsid w:val="00E67F7E"/>
    <w:rsid w:val="00E81A10"/>
    <w:rsid w:val="00E961E9"/>
    <w:rsid w:val="00EA0366"/>
    <w:rsid w:val="00EA6F57"/>
    <w:rsid w:val="00EB1939"/>
    <w:rsid w:val="00EB7830"/>
    <w:rsid w:val="00EC2CDF"/>
    <w:rsid w:val="00F03036"/>
    <w:rsid w:val="00F058D4"/>
    <w:rsid w:val="00F2560C"/>
    <w:rsid w:val="00F930E8"/>
    <w:rsid w:val="00FA6635"/>
    <w:rsid w:val="00FC7D6D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550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75"/>
    <w:pPr>
      <w:spacing w:after="16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F537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F5375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75"/>
    <w:pPr>
      <w:spacing w:after="16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F537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F5375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0</TotalTime>
  <Pages>12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Dhillon Computer</cp:lastModifiedBy>
  <cp:revision>2</cp:revision>
  <cp:lastPrinted>2022-03-15T23:36:00Z</cp:lastPrinted>
  <dcterms:created xsi:type="dcterms:W3CDTF">2023-11-08T16:13:00Z</dcterms:created>
  <dcterms:modified xsi:type="dcterms:W3CDTF">2023-11-08T16:13:00Z</dcterms:modified>
</cp:coreProperties>
</file>