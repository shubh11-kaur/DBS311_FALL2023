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FEAF" w14:textId="71979355" w:rsidR="003849F6" w:rsidRPr="003849F6" w:rsidRDefault="003849F6" w:rsidP="00F54208">
      <w:pPr>
        <w:rPr>
          <w:sz w:val="52"/>
          <w:szCs w:val="52"/>
        </w:rPr>
      </w:pPr>
      <w:r w:rsidRPr="003849F6">
        <w:rPr>
          <w:sz w:val="52"/>
          <w:szCs w:val="52"/>
        </w:rPr>
        <w:t>Lab</w:t>
      </w:r>
      <w:r w:rsidR="00D47BE5">
        <w:rPr>
          <w:sz w:val="52"/>
          <w:szCs w:val="52"/>
        </w:rPr>
        <w:t xml:space="preserve"> </w:t>
      </w:r>
      <w:r w:rsidR="008A6A64">
        <w:rPr>
          <w:sz w:val="52"/>
          <w:szCs w:val="52"/>
        </w:rPr>
        <w:t>8</w:t>
      </w:r>
      <w:r w:rsidR="00746179">
        <w:rPr>
          <w:sz w:val="52"/>
          <w:szCs w:val="52"/>
        </w:rPr>
        <w:t xml:space="preserve"> </w:t>
      </w:r>
      <w:r w:rsidRPr="003849F6">
        <w:rPr>
          <w:sz w:val="52"/>
          <w:szCs w:val="52"/>
        </w:rPr>
        <w:t xml:space="preserve">Mongo </w:t>
      </w:r>
      <w:r w:rsidR="00391F69">
        <w:rPr>
          <w:sz w:val="52"/>
          <w:szCs w:val="52"/>
        </w:rPr>
        <w:t xml:space="preserve">1 </w:t>
      </w:r>
      <w:r w:rsidRPr="003849F6">
        <w:rPr>
          <w:sz w:val="52"/>
          <w:szCs w:val="52"/>
        </w:rPr>
        <w:t>lab</w:t>
      </w:r>
    </w:p>
    <w:p w14:paraId="67D7F034" w14:textId="4BA18C01" w:rsidR="003849F6" w:rsidRDefault="003849F6" w:rsidP="003849F6">
      <w:pPr>
        <w:pStyle w:val="Heading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MongoDB – Create/Delete Database/Collection/Documents</w:t>
      </w:r>
    </w:p>
    <w:p w14:paraId="07F80D62" w14:textId="77777777" w:rsidR="003849F6" w:rsidRDefault="003849F6" w:rsidP="003849F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1C0CF18F" w14:textId="77777777" w:rsidR="003849F6" w:rsidRDefault="003849F6" w:rsidP="00384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you learn to create and remove MongoDB</w:t>
      </w:r>
    </w:p>
    <w:p w14:paraId="379BC2F5" w14:textId="77777777" w:rsidR="003849F6" w:rsidRDefault="003849F6" w:rsidP="003849F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Databases</w:t>
      </w:r>
    </w:p>
    <w:p w14:paraId="6D92F9D5" w14:textId="77777777" w:rsidR="003849F6" w:rsidRDefault="003849F6" w:rsidP="003849F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Collections</w:t>
      </w:r>
    </w:p>
    <w:p w14:paraId="3A874F80" w14:textId="77777777" w:rsidR="003849F6" w:rsidRDefault="003849F6" w:rsidP="003849F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Documents</w:t>
      </w:r>
    </w:p>
    <w:p w14:paraId="7401A35C" w14:textId="77777777" w:rsidR="003849F6" w:rsidRDefault="003849F6" w:rsidP="003849F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7DE4F3A8" w14:textId="77777777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53648252" w14:textId="6ABD1B4B" w:rsidR="003849F6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</w:t>
      </w:r>
      <w:r w:rsidR="00626CA1">
        <w:rPr>
          <w:rFonts w:eastAsia="Times New Roman" w:cs="Times New Roman"/>
        </w:rPr>
        <w:t>5.0</w:t>
      </w:r>
      <w:r>
        <w:rPr>
          <w:rFonts w:eastAsia="Times New Roman" w:cs="Times New Roman"/>
        </w:rPr>
        <w:t>\</w:t>
      </w:r>
      <w:r>
        <w:rPr>
          <w:rFonts w:eastAsia="Times New Roman" w:cs="Times New Roman"/>
          <w:b/>
        </w:rPr>
        <w:t>bin</w:t>
      </w:r>
    </w:p>
    <w:p w14:paraId="51E85B3B" w14:textId="77777777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A00BF4C" w14:textId="77777777" w:rsidR="003849F6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mongod</w:t>
      </w:r>
    </w:p>
    <w:p w14:paraId="69B7B0C8" w14:textId="77777777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4705D142" w14:textId="4A7DECEF" w:rsidR="003849F6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</w:t>
      </w:r>
      <w:r w:rsidR="00626CA1">
        <w:rPr>
          <w:rFonts w:eastAsia="Times New Roman" w:cs="Times New Roman"/>
        </w:rPr>
        <w:t>5.0</w:t>
      </w:r>
      <w:r>
        <w:rPr>
          <w:rFonts w:eastAsia="Times New Roman" w:cs="Times New Roman"/>
        </w:rPr>
        <w:t>\</w:t>
      </w:r>
      <w:r>
        <w:rPr>
          <w:rFonts w:eastAsia="Times New Roman" w:cs="Times New Roman"/>
          <w:b/>
        </w:rPr>
        <w:t>bin</w:t>
      </w:r>
    </w:p>
    <w:p w14:paraId="45399A55" w14:textId="77777777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4DE2820C" w14:textId="77777777" w:rsidR="003849F6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</w:t>
      </w:r>
    </w:p>
    <w:p w14:paraId="05A3F808" w14:textId="77777777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This opens the command line shell where you can work with MongoDB.</w:t>
      </w:r>
    </w:p>
    <w:p w14:paraId="7E6EED12" w14:textId="6378F5F2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can create a batch file:</w:t>
      </w:r>
      <w:r w:rsidR="00483E80">
        <w:rPr>
          <w:rFonts w:ascii="Times New Roman" w:eastAsia="Times New Roman" w:hAnsi="Times New Roman" w:cs="Times New Roman"/>
          <w:lang w:eastAsia="en-CA"/>
        </w:rPr>
        <w:t xml:space="preserve">  This may have been done at the end of the install document</w:t>
      </w:r>
    </w:p>
    <w:p w14:paraId="0089C527" w14:textId="77777777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new text file named </w:t>
      </w:r>
      <w:r>
        <w:rPr>
          <w:rFonts w:ascii="Times New Roman" w:eastAsia="Times New Roman" w:hAnsi="Times New Roman" w:cs="Times New Roman"/>
          <w:i/>
          <w:lang w:eastAsia="en-CA"/>
        </w:rPr>
        <w:t>start_mongodb.bat</w:t>
      </w:r>
      <w:r>
        <w:rPr>
          <w:rFonts w:ascii="Times New Roman" w:eastAsia="Times New Roman" w:hAnsi="Times New Roman" w:cs="Times New Roman"/>
          <w:lang w:eastAsia="en-CA"/>
        </w:rPr>
        <w:t xml:space="preserve"> using a text editor and save the following command in it:</w:t>
      </w:r>
    </w:p>
    <w:p w14:paraId="405D1527" w14:textId="3D2D394D" w:rsidR="003849F6" w:rsidRDefault="003849F6" w:rsidP="00070BB6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start call "C:\Program Files\MongoDB\Server\</w:t>
      </w:r>
      <w:r w:rsidR="00626CA1">
        <w:rPr>
          <w:rFonts w:ascii="Times New Roman" w:eastAsia="Times New Roman" w:hAnsi="Times New Roman" w:cs="Times New Roman"/>
          <w:lang w:eastAsia="en-CA"/>
        </w:rPr>
        <w:t>5.0</w:t>
      </w:r>
      <w:r>
        <w:rPr>
          <w:rFonts w:ascii="Times New Roman" w:eastAsia="Times New Roman" w:hAnsi="Times New Roman" w:cs="Times New Roman"/>
          <w:lang w:eastAsia="en-CA"/>
        </w:rPr>
        <w:t>\bin\mongod.exe"</w:t>
      </w:r>
    </w:p>
    <w:p w14:paraId="5915311D" w14:textId="03A15D21" w:rsidR="00BD0539" w:rsidRDefault="003849F6" w:rsidP="00BD0539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start call "C:\Program Files\MongoDB\Server\</w:t>
      </w:r>
      <w:r w:rsidR="00626CA1">
        <w:rPr>
          <w:rFonts w:ascii="Times New Roman" w:eastAsia="Times New Roman" w:hAnsi="Times New Roman" w:cs="Times New Roman"/>
          <w:lang w:eastAsia="en-CA"/>
        </w:rPr>
        <w:t>5.0</w:t>
      </w:r>
      <w:r>
        <w:rPr>
          <w:rFonts w:ascii="Times New Roman" w:eastAsia="Times New Roman" w:hAnsi="Times New Roman" w:cs="Times New Roman"/>
          <w:lang w:eastAsia="en-CA"/>
        </w:rPr>
        <w:t>\bin\mongo.exe"</w:t>
      </w:r>
    </w:p>
    <w:p w14:paraId="26B5F399" w14:textId="77777777" w:rsidR="00BD0539" w:rsidRDefault="00BD0539" w:rsidP="00BD0539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1AF89D3" w14:textId="1D0A1435" w:rsidR="003849F6" w:rsidRDefault="003849F6" w:rsidP="00BD0539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time you want to run MongoDB and open the client shell, execute this file.</w:t>
      </w:r>
    </w:p>
    <w:p w14:paraId="66472AC2" w14:textId="4D8A4F74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test </w:t>
      </w:r>
      <w:r w:rsidR="004F2351">
        <w:rPr>
          <w:rFonts w:ascii="Times New Roman" w:eastAsia="Times New Roman" w:hAnsi="Times New Roman" w:cs="Times New Roman"/>
          <w:lang w:eastAsia="en-CA"/>
        </w:rPr>
        <w:t>your</w:t>
      </w:r>
      <w:r>
        <w:rPr>
          <w:rFonts w:ascii="Times New Roman" w:eastAsia="Times New Roman" w:hAnsi="Times New Roman" w:cs="Times New Roman"/>
          <w:lang w:eastAsia="en-CA"/>
        </w:rPr>
        <w:t xml:space="preserve"> solutions before you submit, test them individually and make sure they work correctly. </w:t>
      </w:r>
    </w:p>
    <w:p w14:paraId="4E16E28B" w14:textId="6D74A373" w:rsidR="00BD0539" w:rsidRPr="00783318" w:rsidRDefault="00BD0539" w:rsidP="00384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CA"/>
        </w:rPr>
      </w:pPr>
      <w:r w:rsidRPr="00783318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CA"/>
        </w:rPr>
        <w:t xml:space="preserve">SUBMISSION: </w:t>
      </w:r>
    </w:p>
    <w:p w14:paraId="53403CC7" w14:textId="6183A59A" w:rsidR="003849F6" w:rsidRDefault="003849F6" w:rsidP="003849F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 w:rsidRPr="004F2351">
        <w:rPr>
          <w:rFonts w:ascii="Times New Roman" w:eastAsia="Times New Roman" w:hAnsi="Times New Roman" w:cs="Times New Roman"/>
          <w:highlight w:val="yellow"/>
          <w:lang w:eastAsia="en-CA"/>
        </w:rPr>
        <w:t xml:space="preserve">You submit this file with answers (in the provided spaces). Name the file </w:t>
      </w:r>
      <w:r w:rsidRPr="004F2351">
        <w:rPr>
          <w:rFonts w:ascii="Times New Roman" w:eastAsia="Times New Roman" w:hAnsi="Times New Roman" w:cs="Times New Roman"/>
          <w:b/>
          <w:bCs/>
          <w:color w:val="FF0000"/>
          <w:highlight w:val="yellow"/>
          <w:lang w:eastAsia="en-CA"/>
        </w:rPr>
        <w:t>“</w:t>
      </w:r>
      <w:r w:rsidR="00626CA1">
        <w:rPr>
          <w:rFonts w:ascii="Times New Roman" w:eastAsia="Calibri" w:hAnsi="Times New Roman" w:cs="Times New Roman"/>
          <w:b/>
          <w:bCs/>
          <w:color w:val="FF0000"/>
          <w:highlight w:val="yellow"/>
        </w:rPr>
        <w:t>LAB</w:t>
      </w:r>
      <w:r w:rsidR="00D776DD">
        <w:rPr>
          <w:rFonts w:ascii="Times New Roman" w:eastAsia="Calibri" w:hAnsi="Times New Roman" w:cs="Times New Roman"/>
          <w:b/>
          <w:bCs/>
          <w:color w:val="FF0000"/>
          <w:highlight w:val="yellow"/>
        </w:rPr>
        <w:t>8</w:t>
      </w:r>
      <w:r w:rsidR="00626CA1">
        <w:rPr>
          <w:rFonts w:ascii="Times New Roman" w:eastAsia="Calibri" w:hAnsi="Times New Roman" w:cs="Times New Roman"/>
          <w:b/>
          <w:bCs/>
          <w:color w:val="FF0000"/>
          <w:highlight w:val="yellow"/>
        </w:rPr>
        <w:t>-</w:t>
      </w:r>
      <w:r w:rsidR="0008510E">
        <w:rPr>
          <w:rFonts w:ascii="Times New Roman" w:eastAsia="Calibri" w:hAnsi="Times New Roman" w:cs="Times New Roman"/>
          <w:b/>
          <w:bCs/>
          <w:color w:val="FF0000"/>
          <w:highlight w:val="yellow"/>
        </w:rPr>
        <w:t>USERID</w:t>
      </w:r>
      <w:r w:rsidRPr="004F2351">
        <w:rPr>
          <w:rFonts w:ascii="Times New Roman" w:eastAsia="Calibri" w:hAnsi="Times New Roman" w:cs="Times New Roman"/>
          <w:b/>
          <w:bCs/>
          <w:color w:val="FF0000"/>
          <w:highlight w:val="yellow"/>
        </w:rPr>
        <w:t>.docx”.</w:t>
      </w:r>
    </w:p>
    <w:p w14:paraId="62687223" w14:textId="77777777" w:rsidR="003849F6" w:rsidRDefault="003849F6" w:rsidP="003849F6">
      <w:pPr>
        <w:pStyle w:val="Heading2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Tasks</w:t>
      </w:r>
    </w:p>
    <w:p w14:paraId="5BEF8C5E" w14:textId="77777777" w:rsidR="003849F6" w:rsidRDefault="003849F6" w:rsidP="003849F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this question you create a new database named </w:t>
      </w:r>
      <w:r>
        <w:rPr>
          <w:rFonts w:eastAsia="Times New Roman" w:cs="Times New Roman"/>
          <w:i/>
        </w:rPr>
        <w:t>seneca</w:t>
      </w:r>
      <w:r>
        <w:rPr>
          <w:rFonts w:eastAsia="Times New Roman" w:cs="Times New Roman"/>
        </w:rPr>
        <w:t xml:space="preserve"> and a collection </w:t>
      </w:r>
      <w:r>
        <w:rPr>
          <w:rFonts w:eastAsia="Times New Roman" w:cs="Times New Roman"/>
          <w:i/>
        </w:rPr>
        <w:t>student</w:t>
      </w:r>
      <w:r>
        <w:rPr>
          <w:rFonts w:eastAsia="Times New Roman" w:cs="Times New Roman"/>
        </w:rPr>
        <w:t xml:space="preserve">. We store student data in this collection. </w:t>
      </w:r>
    </w:p>
    <w:p w14:paraId="0FE8E252" w14:textId="77777777" w:rsidR="003849F6" w:rsidRPr="004B7B68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4B7B68">
        <w:rPr>
          <w:rFonts w:eastAsia="Times New Roman" w:cs="Times New Roman"/>
          <w:b/>
          <w:bCs/>
        </w:rPr>
        <w:t>use Seneca</w:t>
      </w:r>
    </w:p>
    <w:p w14:paraId="743F140A" w14:textId="1D74BA9C" w:rsidR="003849F6" w:rsidRDefault="003849F6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see the following   </w:t>
      </w:r>
      <w:r>
        <w:rPr>
          <w:rFonts w:ascii="Times New Roman" w:eastAsia="Times New Roman" w:hAnsi="Times New Roman" w:cs="Times New Roman"/>
          <w:lang w:eastAsia="en-CA"/>
        </w:rPr>
        <w:sym w:font="Wingdings" w:char="F0E8"/>
      </w:r>
      <w:r w:rsidR="004B7B68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switched to db seneca</w:t>
      </w:r>
    </w:p>
    <w:p w14:paraId="32F0C2F0" w14:textId="0EF30CDA" w:rsidR="003849F6" w:rsidRDefault="003849F6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This command makes “seneca” your current database. However, the database will not be created until you insert a</w:t>
      </w:r>
      <w:r w:rsidR="00EF1FC0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document into this database.</w:t>
      </w:r>
    </w:p>
    <w:p w14:paraId="59733C0A" w14:textId="256EB9BC" w:rsidR="003849F6" w:rsidRPr="00BD6C46" w:rsidRDefault="003849F6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proofErr w:type="gramStart"/>
      <w:r w:rsidRPr="00BD6C46">
        <w:rPr>
          <w:rFonts w:ascii="Times New Roman" w:eastAsia="Times New Roman" w:hAnsi="Times New Roman" w:cs="Times New Roman"/>
          <w:b/>
          <w:bCs/>
          <w:lang w:eastAsia="en-CA"/>
        </w:rPr>
        <w:t>db.collection</w:t>
      </w:r>
      <w:proofErr w:type="gramEnd"/>
      <w:r w:rsidRPr="00BD6C46">
        <w:rPr>
          <w:rFonts w:ascii="Times New Roman" w:eastAsia="Times New Roman" w:hAnsi="Times New Roman" w:cs="Times New Roman"/>
          <w:b/>
          <w:bCs/>
          <w:lang w:eastAsia="en-CA"/>
        </w:rPr>
        <w:t xml:space="preserve">_name.insertOne({}) </w:t>
      </w:r>
      <w:r w:rsidR="00BD6C46">
        <w:rPr>
          <w:rFonts w:ascii="Times New Roman" w:eastAsia="Times New Roman" w:hAnsi="Times New Roman" w:cs="Times New Roman"/>
          <w:b/>
          <w:bCs/>
          <w:lang w:eastAsia="en-CA"/>
        </w:rPr>
        <w:t xml:space="preserve"> -- </w:t>
      </w:r>
      <w:r w:rsidR="00BD6C46" w:rsidRPr="005D16AC">
        <w:rPr>
          <w:rFonts w:ascii="Times New Roman" w:eastAsia="Times New Roman" w:hAnsi="Times New Roman" w:cs="Times New Roman"/>
          <w:lang w:eastAsia="en-CA"/>
        </w:rPr>
        <w:t>executing this will insert a document</w:t>
      </w:r>
      <w:r w:rsidR="005D16AC" w:rsidRPr="005D16AC">
        <w:rPr>
          <w:rFonts w:ascii="Times New Roman" w:eastAsia="Times New Roman" w:hAnsi="Times New Roman" w:cs="Times New Roman"/>
          <w:lang w:eastAsia="en-CA"/>
        </w:rPr>
        <w:t xml:space="preserve"> and the seneca will appear</w:t>
      </w:r>
    </w:p>
    <w:p w14:paraId="59FE9868" w14:textId="6D053C88" w:rsidR="00D16241" w:rsidRDefault="00D16241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Try the fol</w:t>
      </w:r>
      <w:r w:rsidR="00AA47BE">
        <w:rPr>
          <w:rFonts w:eastAsia="Times New Roman" w:cs="Times New Roman"/>
        </w:rPr>
        <w:t>lowing to see the error message. This will be a common error when you start out</w:t>
      </w:r>
    </w:p>
    <w:p w14:paraId="41C8F1E3" w14:textId="3FACDE76" w:rsidR="00AA47BE" w:rsidRPr="00AA47BE" w:rsidRDefault="00AA47BE" w:rsidP="00AA47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proofErr w:type="spellStart"/>
      <w:proofErr w:type="gramStart"/>
      <w:r w:rsidRPr="00AA47BE">
        <w:rPr>
          <w:rFonts w:ascii="Times New Roman" w:eastAsia="Times New Roman" w:hAnsi="Times New Roman" w:cs="Times New Roman"/>
          <w:b/>
          <w:bCs/>
          <w:lang w:eastAsia="en-CA"/>
        </w:rPr>
        <w:t>db.collection</w:t>
      </w:r>
      <w:proofErr w:type="gramEnd"/>
      <w:r w:rsidRPr="00AA47BE">
        <w:rPr>
          <w:rFonts w:ascii="Times New Roman" w:eastAsia="Times New Roman" w:hAnsi="Times New Roman" w:cs="Times New Roman"/>
          <w:b/>
          <w:bCs/>
          <w:lang w:eastAsia="en-CA"/>
        </w:rPr>
        <w:t>_name.insert</w:t>
      </w:r>
      <w:r>
        <w:rPr>
          <w:rFonts w:ascii="Times New Roman" w:eastAsia="Times New Roman" w:hAnsi="Times New Roman" w:cs="Times New Roman"/>
          <w:b/>
          <w:bCs/>
          <w:lang w:eastAsia="en-CA"/>
        </w:rPr>
        <w:t>o</w:t>
      </w:r>
      <w:r w:rsidRPr="00AA47BE">
        <w:rPr>
          <w:rFonts w:ascii="Times New Roman" w:eastAsia="Times New Roman" w:hAnsi="Times New Roman" w:cs="Times New Roman"/>
          <w:b/>
          <w:bCs/>
          <w:lang w:eastAsia="en-CA"/>
        </w:rPr>
        <w:t>ne</w:t>
      </w:r>
      <w:proofErr w:type="spellEnd"/>
      <w:r w:rsidRPr="00AA47BE">
        <w:rPr>
          <w:rFonts w:ascii="Times New Roman" w:eastAsia="Times New Roman" w:hAnsi="Times New Roman" w:cs="Times New Roman"/>
          <w:b/>
          <w:bCs/>
          <w:lang w:eastAsia="en-CA"/>
        </w:rPr>
        <w:t xml:space="preserve">({}) </w:t>
      </w:r>
      <w:r>
        <w:rPr>
          <w:rFonts w:ascii="Times New Roman" w:eastAsia="Times New Roman" w:hAnsi="Times New Roman" w:cs="Times New Roman"/>
          <w:b/>
          <w:bCs/>
          <w:lang w:eastAsia="en-CA"/>
        </w:rPr>
        <w:tab/>
      </w:r>
      <w:r w:rsidRPr="00AA47BE">
        <w:rPr>
          <w:rFonts w:ascii="Times New Roman" w:eastAsia="Times New Roman" w:hAnsi="Times New Roman" w:cs="Times New Roman"/>
          <w:lang w:eastAsia="en-CA"/>
        </w:rPr>
        <w:t>Can you see what the error is?</w:t>
      </w:r>
    </w:p>
    <w:p w14:paraId="34D33715" w14:textId="1729A47A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 w:rsidRPr="00486060">
        <w:rPr>
          <w:rFonts w:eastAsia="Times New Roman" w:cs="Times New Roman"/>
          <w:highlight w:val="green"/>
        </w:rPr>
        <w:t xml:space="preserve">Insert a new document into your collection </w:t>
      </w:r>
      <w:r w:rsidRPr="00486060">
        <w:rPr>
          <w:rFonts w:eastAsia="Times New Roman" w:cs="Times New Roman"/>
          <w:i/>
          <w:highlight w:val="green"/>
        </w:rPr>
        <w:t>student</w:t>
      </w:r>
      <w:r w:rsidRPr="00486060">
        <w:rPr>
          <w:rFonts w:eastAsia="Times New Roman" w:cs="Times New Roman"/>
          <w:highlight w:val="green"/>
        </w:rPr>
        <w:t xml:space="preserve"> with the following data:</w:t>
      </w:r>
    </w:p>
    <w:p w14:paraId="25F4E63D" w14:textId="700A5A46" w:rsidR="003849F6" w:rsidRDefault="003849F6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first_name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: S</w:t>
      </w:r>
      <w:r w:rsidR="00E578FC">
        <w:rPr>
          <w:rFonts w:ascii="Times New Roman" w:eastAsia="Times New Roman" w:hAnsi="Times New Roman" w:cs="Times New Roman"/>
          <w:lang w:eastAsia="en-CA"/>
        </w:rPr>
        <w:t>am</w:t>
      </w:r>
      <w:r>
        <w:rPr>
          <w:rFonts w:ascii="Times New Roman" w:eastAsia="Times New Roman" w:hAnsi="Times New Roman" w:cs="Times New Roman"/>
          <w:lang w:eastAsia="en-CA"/>
        </w:rPr>
        <w:br/>
      </w:r>
      <w:proofErr w:type="spellStart"/>
      <w:r>
        <w:rPr>
          <w:rFonts w:ascii="Times New Roman" w:eastAsia="Times New Roman" w:hAnsi="Times New Roman" w:cs="Times New Roman"/>
          <w:lang w:eastAsia="en-CA"/>
        </w:rPr>
        <w:t>last_name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: Stone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email: </w:t>
      </w:r>
      <w:hyperlink r:id="rId7" w:history="1">
        <w:r w:rsidR="00E578FC" w:rsidRPr="002F0615">
          <w:rPr>
            <w:rStyle w:val="Hyperlink"/>
            <w:rFonts w:ascii="Times New Roman" w:eastAsia="Times New Roman" w:hAnsi="Times New Roman" w:cs="Times New Roman"/>
            <w:lang w:eastAsia="en-CA"/>
          </w:rPr>
          <w:t>sam_stone@email.com</w:t>
        </w:r>
      </w:hyperlink>
      <w:r>
        <w:rPr>
          <w:rFonts w:ascii="Times New Roman" w:eastAsia="Times New Roman" w:hAnsi="Times New Roman" w:cs="Times New Roman"/>
          <w:lang w:eastAsia="en-CA"/>
        </w:rPr>
        <w:br/>
        <w:t xml:space="preserve">city: </w:t>
      </w:r>
      <w:r w:rsidR="00E578FC">
        <w:rPr>
          <w:rFonts w:ascii="Times New Roman" w:eastAsia="Times New Roman" w:hAnsi="Times New Roman" w:cs="Times New Roman"/>
          <w:lang w:eastAsia="en-CA"/>
        </w:rPr>
        <w:t>Kitchener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status: </w:t>
      </w:r>
      <w:r w:rsidR="00E578FC">
        <w:rPr>
          <w:rFonts w:ascii="Times New Roman" w:eastAsia="Times New Roman" w:hAnsi="Times New Roman" w:cs="Times New Roman"/>
          <w:lang w:eastAsia="en-CA"/>
        </w:rPr>
        <w:t>part</w:t>
      </w:r>
      <w:r>
        <w:rPr>
          <w:rFonts w:ascii="Times New Roman" w:eastAsia="Times New Roman" w:hAnsi="Times New Roman" w:cs="Times New Roman"/>
          <w:lang w:eastAsia="en-CA"/>
        </w:rPr>
        <w:t>-time</w:t>
      </w:r>
      <w:r>
        <w:rPr>
          <w:rFonts w:ascii="Times New Roman" w:eastAsia="Times New Roman" w:hAnsi="Times New Roman" w:cs="Times New Roman"/>
          <w:lang w:eastAsia="en-CA"/>
        </w:rPr>
        <w:br/>
      </w:r>
      <w:proofErr w:type="spellStart"/>
      <w:r>
        <w:rPr>
          <w:rFonts w:ascii="Times New Roman" w:eastAsia="Times New Roman" w:hAnsi="Times New Roman" w:cs="Times New Roman"/>
          <w:lang w:eastAsia="en-CA"/>
        </w:rPr>
        <w:t>gpa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: 3.</w:t>
      </w:r>
      <w:r w:rsidR="00E578FC">
        <w:rPr>
          <w:rFonts w:ascii="Times New Roman" w:eastAsia="Times New Roman" w:hAnsi="Times New Roman" w:cs="Times New Roman"/>
          <w:lang w:eastAsia="en-CA"/>
        </w:rPr>
        <w:t>2</w:t>
      </w:r>
      <w:r>
        <w:rPr>
          <w:rFonts w:ascii="Times New Roman" w:eastAsia="Times New Roman" w:hAnsi="Times New Roman" w:cs="Times New Roman"/>
          <w:lang w:eastAsia="en-CA"/>
        </w:rPr>
        <w:br/>
        <w:t>program: C</w:t>
      </w:r>
      <w:r w:rsidR="00E578FC">
        <w:rPr>
          <w:rFonts w:ascii="Times New Roman" w:eastAsia="Times New Roman" w:hAnsi="Times New Roman" w:cs="Times New Roman"/>
          <w:lang w:eastAsia="en-CA"/>
        </w:rPr>
        <w:t>SE</w:t>
      </w:r>
    </w:p>
    <w:p w14:paraId="0F80476B" w14:textId="053A9FE4" w:rsidR="007528B3" w:rsidRDefault="007528B3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7528B3">
        <w:rPr>
          <w:rFonts w:ascii="Times New Roman" w:eastAsia="Times New Roman" w:hAnsi="Times New Roman" w:cs="Times New Roman"/>
          <w:highlight w:val="yellow"/>
          <w:lang w:eastAsia="en-CA"/>
        </w:rPr>
        <w:t>SAMPLE INSERT:</w:t>
      </w:r>
    </w:p>
    <w:p w14:paraId="35149D2F" w14:textId="72DEE61E" w:rsidR="007528B3" w:rsidRDefault="007528B3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3191B">
        <w:rPr>
          <w:rFonts w:cs="Arial"/>
          <w:noProof/>
          <w:color w:val="04B8E6"/>
          <w:sz w:val="27"/>
          <w:szCs w:val="27"/>
          <w:lang w:eastAsia="en-CA"/>
        </w:rPr>
        <w:drawing>
          <wp:inline distT="0" distB="0" distL="0" distR="0" wp14:anchorId="6C2F0921" wp14:editId="637E171F">
            <wp:extent cx="3505200" cy="1565013"/>
            <wp:effectExtent l="0" t="0" r="0" b="0"/>
            <wp:docPr id="7" name="Picture 7" descr="MongoDB Create &amp; Insert Databa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ngoDB Create &amp; Insert Databa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83" cy="157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7377" w14:textId="10C715B2" w:rsidR="003849F6" w:rsidRDefault="003849F6" w:rsidP="00E578FC">
      <w:pPr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highlight w:val="yellow"/>
          <w:lang w:eastAsia="en-CA"/>
        </w:rPr>
        <w:t>watch the quotes and the commas</w:t>
      </w:r>
      <w:r w:rsidR="00777A4A">
        <w:rPr>
          <w:rFonts w:ascii="Times New Roman" w:eastAsia="Times New Roman" w:hAnsi="Times New Roman" w:cs="Times New Roman"/>
          <w:lang w:eastAsia="en-CA"/>
        </w:rPr>
        <w:t>. You are not entering the groups of periods.</w:t>
      </w:r>
      <w:r w:rsidR="00E578FC">
        <w:rPr>
          <w:rFonts w:eastAsia="Times New Roman" w:cs="Times New Roman"/>
        </w:rPr>
        <w:t xml:space="preserve"> </w:t>
      </w:r>
    </w:p>
    <w:p w14:paraId="516D89DA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67C87699" w14:textId="77777777" w:rsidR="001F5C50" w:rsidRPr="00E60EF5" w:rsidRDefault="001F5C50" w:rsidP="001F5C50">
      <w:pPr>
        <w:rPr>
          <w:rFonts w:ascii="Times New Roman" w:hAnsi="Times New Roman"/>
          <w:b/>
          <w:bCs/>
          <w:sz w:val="36"/>
          <w:szCs w:val="36"/>
          <w:lang w:eastAsia="en-CA"/>
        </w:rPr>
      </w:pPr>
      <w:r w:rsidRPr="00E60EF5">
        <w:rPr>
          <w:rFonts w:ascii="Times New Roman" w:hAnsi="Times New Roman"/>
          <w:b/>
          <w:bCs/>
          <w:sz w:val="36"/>
          <w:szCs w:val="36"/>
          <w:lang w:eastAsia="en-CA"/>
        </w:rPr>
        <w:t>FIND COMMAND</w:t>
      </w:r>
    </w:p>
    <w:p w14:paraId="7653EAAD" w14:textId="538AA630" w:rsidR="003849F6" w:rsidRPr="00AE6532" w:rsidRDefault="001F5C50" w:rsidP="00AE653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E6532">
        <w:rPr>
          <w:rFonts w:eastAsia="Times New Roman" w:cs="Times New Roman"/>
        </w:rPr>
        <w:t xml:space="preserve"> </w:t>
      </w:r>
      <w:r w:rsidR="003849F6" w:rsidRPr="00AE6532">
        <w:rPr>
          <w:rFonts w:eastAsia="Times New Roman" w:cs="Times New Roman"/>
        </w:rPr>
        <w:t>Write a command to check if the document has been created successfully.</w:t>
      </w:r>
    </w:p>
    <w:p w14:paraId="0C5EE4DD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You use </w:t>
      </w:r>
      <w:proofErr w:type="gramStart"/>
      <w:r>
        <w:rPr>
          <w:rFonts w:eastAsia="Times New Roman" w:cs="Times New Roman"/>
          <w:i/>
        </w:rPr>
        <w:t>find(</w:t>
      </w:r>
      <w:proofErr w:type="gramEnd"/>
      <w:r>
        <w:rPr>
          <w:rFonts w:eastAsia="Times New Roman" w:cs="Times New Roman"/>
          <w:i/>
        </w:rPr>
        <w:t>)</w:t>
      </w:r>
      <w:r>
        <w:rPr>
          <w:rFonts w:eastAsia="Times New Roman" w:cs="Times New Roman"/>
        </w:rPr>
        <w:t xml:space="preserve"> method to search and fetch documents.</w:t>
      </w:r>
    </w:p>
    <w:p w14:paraId="2F7EB499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2AE321E8" w14:textId="1A80A264" w:rsidR="003849F6" w:rsidRDefault="008F1AA3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This is an EXAMPLE</w:t>
      </w:r>
      <w:r w:rsidR="003C6641">
        <w:rPr>
          <w:rFonts w:eastAsia="Times New Roman" w:cs="Times New Roman"/>
        </w:rPr>
        <w:t xml:space="preserve"> of the command</w:t>
      </w:r>
      <w:r>
        <w:rPr>
          <w:rFonts w:eastAsia="Times New Roman" w:cs="Times New Roman"/>
        </w:rPr>
        <w:t>.</w:t>
      </w:r>
    </w:p>
    <w:p w14:paraId="66989054" w14:textId="77777777" w:rsidR="003849F6" w:rsidRPr="009F420F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proofErr w:type="gramStart"/>
      <w:r w:rsidRPr="009F420F">
        <w:rPr>
          <w:rFonts w:eastAsia="Times New Roman" w:cs="Times New Roman"/>
          <w:b/>
          <w:bCs/>
        </w:rPr>
        <w:t>db.student</w:t>
      </w:r>
      <w:proofErr w:type="gramEnd"/>
      <w:r w:rsidRPr="009F420F">
        <w:rPr>
          <w:rFonts w:eastAsia="Times New Roman" w:cs="Times New Roman"/>
          <w:b/>
          <w:bCs/>
        </w:rPr>
        <w:t xml:space="preserve">.find() </w:t>
      </w:r>
    </w:p>
    <w:p w14:paraId="5B3AA6C0" w14:textId="77777777" w:rsidR="00AE6532" w:rsidRDefault="00AE6532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2A023319" w14:textId="4BAD87AC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To see the </w:t>
      </w:r>
      <w:r w:rsidRPr="00090ADB">
        <w:rPr>
          <w:rFonts w:eastAsia="Times New Roman" w:cs="Times New Roman"/>
          <w:highlight w:val="green"/>
        </w:rPr>
        <w:t xml:space="preserve">result in </w:t>
      </w:r>
      <w:r w:rsidRPr="00090ADB">
        <w:rPr>
          <w:rFonts w:eastAsia="Times New Roman" w:cs="Times New Roman"/>
          <w:i/>
          <w:highlight w:val="green"/>
        </w:rPr>
        <w:t>JSON</w:t>
      </w:r>
      <w:r w:rsidRPr="00090ADB">
        <w:rPr>
          <w:rFonts w:eastAsia="Times New Roman" w:cs="Times New Roman"/>
          <w:highlight w:val="green"/>
        </w:rPr>
        <w:t xml:space="preserve"> format</w:t>
      </w:r>
      <w:r>
        <w:rPr>
          <w:rFonts w:eastAsia="Times New Roman" w:cs="Times New Roman"/>
        </w:rPr>
        <w:t>, you can run the following statement:</w:t>
      </w:r>
    </w:p>
    <w:p w14:paraId="316F17E8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44654FDA" w14:textId="77777777" w:rsidR="00AE6532" w:rsidRDefault="003849F6" w:rsidP="00AE653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 w:rsidRPr="001D48F5">
        <w:rPr>
          <w:rFonts w:eastAsia="Times New Roman" w:cs="Times New Roman"/>
          <w:b/>
          <w:bCs/>
        </w:rPr>
        <w:t>db.student</w:t>
      </w:r>
      <w:proofErr w:type="gramEnd"/>
      <w:r w:rsidRPr="001D48F5">
        <w:rPr>
          <w:rFonts w:eastAsia="Times New Roman" w:cs="Times New Roman"/>
          <w:b/>
          <w:bCs/>
        </w:rPr>
        <w:t>.find().forEach(printjson)</w:t>
      </w:r>
      <w:r w:rsidR="001D48F5">
        <w:rPr>
          <w:rFonts w:eastAsia="Times New Roman" w:cs="Times New Roman"/>
        </w:rPr>
        <w:t xml:space="preserve"> – note the different layout</w:t>
      </w:r>
    </w:p>
    <w:p w14:paraId="7F79FEDB" w14:textId="18CAA010" w:rsidR="00AE6532" w:rsidRDefault="003849F6" w:rsidP="00AE653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How many fields are in your document? _</w:t>
      </w:r>
      <w:r w:rsidR="003E65E7">
        <w:rPr>
          <w:rFonts w:eastAsia="Times New Roman" w:cs="Times New Roman"/>
        </w:rPr>
        <w:t xml:space="preserve"> There are total of 8 fields.</w:t>
      </w:r>
    </w:p>
    <w:p w14:paraId="154EA82B" w14:textId="603D84DC" w:rsidR="00AE6532" w:rsidRDefault="003849F6" w:rsidP="00954F0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 w:rsidRPr="00AE6532">
        <w:rPr>
          <w:rFonts w:eastAsia="Times New Roman" w:cs="Times New Roman"/>
        </w:rPr>
        <w:t>Is there any new field added to your document? _</w:t>
      </w:r>
      <w:r w:rsidR="003E65E7">
        <w:rPr>
          <w:rFonts w:eastAsia="Times New Roman" w:cs="Times New Roman"/>
        </w:rPr>
        <w:t xml:space="preserve"> Yes, _id is a new field which is added.</w:t>
      </w:r>
    </w:p>
    <w:p w14:paraId="4F90A83E" w14:textId="5FCD70DD" w:rsidR="003849F6" w:rsidRPr="00AE6532" w:rsidRDefault="003849F6" w:rsidP="00954F0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 w:rsidRPr="00AE6532">
        <w:rPr>
          <w:rFonts w:eastAsia="Times New Roman" w:cs="Times New Roman"/>
        </w:rPr>
        <w:t>If yes, what is the name of the field? _</w:t>
      </w:r>
      <w:r w:rsidR="003E65E7">
        <w:rPr>
          <w:rFonts w:eastAsia="Times New Roman" w:cs="Times New Roman"/>
        </w:rPr>
        <w:t xml:space="preserve"> _id is the name of the new field, which represent a unique id of every data.</w:t>
      </w:r>
    </w:p>
    <w:p w14:paraId="7B933EDE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7F437C43" w14:textId="77777777" w:rsidR="00C70DC5" w:rsidRDefault="003849F6" w:rsidP="003849F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want to add some students to our collection, but this time, we define the value for the </w:t>
      </w:r>
      <w:r>
        <w:rPr>
          <w:rFonts w:eastAsia="Times New Roman" w:cs="Times New Roman"/>
          <w:i/>
        </w:rPr>
        <w:t>_id</w:t>
      </w:r>
      <w:r>
        <w:rPr>
          <w:rFonts w:eastAsia="Times New Roman" w:cs="Times New Roman"/>
        </w:rPr>
        <w:t xml:space="preserve"> field. </w:t>
      </w:r>
    </w:p>
    <w:p w14:paraId="172EDB64" w14:textId="30D1E4CE" w:rsidR="003849F6" w:rsidRDefault="003849F6" w:rsidP="00C70DC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(If the _id is not defined in your document, it will be added automatically.)</w:t>
      </w:r>
    </w:p>
    <w:p w14:paraId="7BA3555B" w14:textId="755A327A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21D83CA4" w14:textId="77777777" w:rsidR="00711B72" w:rsidRDefault="00711B72" w:rsidP="00711B7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To add these students, we want to store these documents into a variable first.</w:t>
      </w:r>
    </w:p>
    <w:p w14:paraId="2654CC1E" w14:textId="77777777" w:rsidR="00711B72" w:rsidRDefault="00711B72" w:rsidP="00711B7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Define a variable named </w:t>
      </w:r>
      <w:r>
        <w:rPr>
          <w:rFonts w:eastAsia="Times New Roman" w:cs="Times New Roman"/>
          <w:i/>
        </w:rPr>
        <w:t>studarray</w:t>
      </w:r>
      <w:r>
        <w:rPr>
          <w:rFonts w:eastAsia="Times New Roman" w:cs="Times New Roman"/>
        </w:rPr>
        <w:t xml:space="preserve"> and add these two </w:t>
      </w:r>
      <w:proofErr w:type="gramStart"/>
      <w:r>
        <w:rPr>
          <w:rFonts w:eastAsia="Times New Roman" w:cs="Times New Roman"/>
        </w:rPr>
        <w:t>document</w:t>
      </w:r>
      <w:proofErr w:type="gramEnd"/>
      <w:r>
        <w:rPr>
          <w:rFonts w:eastAsia="Times New Roman" w:cs="Times New Roman"/>
        </w:rPr>
        <w:t xml:space="preserve"> to the variable.</w:t>
      </w:r>
    </w:p>
    <w:p w14:paraId="204F6B68" w14:textId="2913FF05" w:rsidR="00711B72" w:rsidRDefault="00711B72" w:rsidP="00711B7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(You are storing more than one document, so you need to define an array</w:t>
      </w:r>
      <w:r w:rsidR="0079059C">
        <w:rPr>
          <w:rFonts w:eastAsia="Times New Roman" w:cs="Times New Roman"/>
        </w:rPr>
        <w:t xml:space="preserve"> in box further down)</w:t>
      </w:r>
    </w:p>
    <w:p w14:paraId="440E6F95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78DB73C7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_id: 1001</w:t>
      </w:r>
    </w:p>
    <w:p w14:paraId="15F59288" w14:textId="17533001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first_name: Sara</w:t>
      </w:r>
      <w:r>
        <w:rPr>
          <w:rFonts w:eastAsia="Times New Roman" w:cs="Times New Roman"/>
        </w:rPr>
        <w:br/>
        <w:t>last_name: Stone</w:t>
      </w:r>
      <w:r>
        <w:rPr>
          <w:rFonts w:eastAsia="Times New Roman" w:cs="Times New Roman"/>
        </w:rPr>
        <w:br/>
        <w:t xml:space="preserve">email: </w:t>
      </w:r>
      <w:hyperlink r:id="rId10" w:history="1">
        <w:r>
          <w:rPr>
            <w:rStyle w:val="Hyperlink"/>
            <w:rFonts w:eastAsia="Times New Roman" w:cs="Times New Roman"/>
          </w:rPr>
          <w:t>s_stone@email.com</w:t>
        </w:r>
      </w:hyperlink>
      <w:r>
        <w:rPr>
          <w:rFonts w:eastAsia="Times New Roman" w:cs="Times New Roman"/>
        </w:rPr>
        <w:br/>
        <w:t>city: Toronto</w:t>
      </w:r>
      <w:r>
        <w:rPr>
          <w:rFonts w:eastAsia="Times New Roman" w:cs="Times New Roman"/>
        </w:rPr>
        <w:br/>
        <w:t>status: full-time</w:t>
      </w:r>
      <w:r>
        <w:rPr>
          <w:rFonts w:eastAsia="Times New Roman" w:cs="Times New Roman"/>
        </w:rPr>
        <w:br/>
        <w:t>gpa: 3.</w:t>
      </w:r>
      <w:r w:rsidR="007308CE">
        <w:rPr>
          <w:rFonts w:eastAsia="Times New Roman" w:cs="Times New Roman"/>
        </w:rPr>
        <w:t>8</w:t>
      </w:r>
      <w:r>
        <w:rPr>
          <w:rFonts w:eastAsia="Times New Roman" w:cs="Times New Roman"/>
        </w:rPr>
        <w:br/>
        <w:t xml:space="preserve">program: </w:t>
      </w:r>
      <w:r w:rsidR="00B5181E">
        <w:rPr>
          <w:rFonts w:eastAsia="Times New Roman" w:cs="Times New Roman"/>
        </w:rPr>
        <w:t>CPP</w:t>
      </w:r>
    </w:p>
    <w:p w14:paraId="09031AFD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572F1C7F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_id: 1002</w:t>
      </w:r>
    </w:p>
    <w:p w14:paraId="45652401" w14:textId="7FC7813B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first_name: Jack</w:t>
      </w:r>
      <w:r>
        <w:rPr>
          <w:rFonts w:eastAsia="Times New Roman" w:cs="Times New Roman"/>
        </w:rPr>
        <w:br/>
        <w:t>last_name: Adam</w:t>
      </w:r>
      <w:r>
        <w:rPr>
          <w:rFonts w:eastAsia="Times New Roman" w:cs="Times New Roman"/>
        </w:rPr>
        <w:br/>
        <w:t xml:space="preserve">email: </w:t>
      </w:r>
      <w:hyperlink r:id="rId11" w:history="1">
        <w:r>
          <w:rPr>
            <w:rStyle w:val="Hyperlink"/>
            <w:rFonts w:eastAsia="Times New Roman" w:cs="Times New Roman"/>
          </w:rPr>
          <w:t>j_adam@email.com</w:t>
        </w:r>
      </w:hyperlink>
      <w:r>
        <w:rPr>
          <w:rFonts w:eastAsia="Times New Roman" w:cs="Times New Roman"/>
        </w:rPr>
        <w:br/>
        <w:t>city: North York</w:t>
      </w:r>
      <w:r>
        <w:rPr>
          <w:rFonts w:eastAsia="Times New Roman" w:cs="Times New Roman"/>
        </w:rPr>
        <w:br/>
        <w:t>status: part-time</w:t>
      </w:r>
      <w:r>
        <w:rPr>
          <w:rFonts w:eastAsia="Times New Roman" w:cs="Times New Roman"/>
        </w:rPr>
        <w:br/>
        <w:t>gpa: 3.6</w:t>
      </w:r>
      <w:r>
        <w:rPr>
          <w:rFonts w:eastAsia="Times New Roman" w:cs="Times New Roman"/>
        </w:rPr>
        <w:br/>
        <w:t xml:space="preserve">program: </w:t>
      </w:r>
      <w:r w:rsidR="00B5181E">
        <w:rPr>
          <w:rFonts w:eastAsia="Times New Roman" w:cs="Times New Roman"/>
        </w:rPr>
        <w:t>BSD</w:t>
      </w:r>
    </w:p>
    <w:p w14:paraId="54231B78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2CB61B76" w14:textId="36ED50CD" w:rsidR="00B5181E" w:rsidRDefault="00B5181E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_id: 1003</w:t>
      </w:r>
    </w:p>
    <w:p w14:paraId="53466CFE" w14:textId="77777777" w:rsidR="00B5181E" w:rsidRDefault="00B5181E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first_name</w:t>
      </w:r>
      <w:proofErr w:type="spellEnd"/>
      <w:r>
        <w:rPr>
          <w:rFonts w:eastAsia="Times New Roman" w:cs="Times New Roman"/>
        </w:rPr>
        <w:t>: Joe</w:t>
      </w:r>
    </w:p>
    <w:p w14:paraId="50756C66" w14:textId="77777777" w:rsidR="00B5181E" w:rsidRDefault="00B5181E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last_name</w:t>
      </w:r>
      <w:proofErr w:type="spellEnd"/>
      <w:r>
        <w:rPr>
          <w:rFonts w:eastAsia="Times New Roman" w:cs="Times New Roman"/>
        </w:rPr>
        <w:t>: Smith</w:t>
      </w:r>
      <w:r>
        <w:rPr>
          <w:rFonts w:eastAsia="Times New Roman" w:cs="Times New Roman"/>
        </w:rPr>
        <w:br/>
        <w:t xml:space="preserve">email: </w:t>
      </w:r>
      <w:hyperlink r:id="rId12" w:history="1">
        <w:r w:rsidRPr="002F0615">
          <w:rPr>
            <w:rStyle w:val="Hyperlink"/>
            <w:rFonts w:eastAsia="Times New Roman" w:cs="Times New Roman"/>
          </w:rPr>
          <w:t>sj_smith@email.com</w:t>
        </w:r>
      </w:hyperlink>
      <w:r>
        <w:rPr>
          <w:rFonts w:eastAsia="Times New Roman" w:cs="Times New Roman"/>
        </w:rPr>
        <w:br/>
        <w:t xml:space="preserve">city: </w:t>
      </w:r>
      <w:proofErr w:type="spellStart"/>
      <w:r>
        <w:rPr>
          <w:rFonts w:eastAsia="Times New Roman" w:cs="Times New Roman"/>
        </w:rPr>
        <w:t>Missauga</w:t>
      </w:r>
      <w:proofErr w:type="spellEnd"/>
    </w:p>
    <w:p w14:paraId="61485934" w14:textId="186A142E" w:rsidR="00B5181E" w:rsidRDefault="00B5181E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status: full-time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gpa</w:t>
      </w:r>
      <w:proofErr w:type="spellEnd"/>
      <w:r>
        <w:rPr>
          <w:rFonts w:eastAsia="Times New Roman" w:cs="Times New Roman"/>
        </w:rPr>
        <w:t>: 4.2</w:t>
      </w:r>
      <w:r>
        <w:rPr>
          <w:rFonts w:eastAsia="Times New Roman" w:cs="Times New Roman"/>
        </w:rPr>
        <w:br/>
        <w:t>program: DSA</w:t>
      </w:r>
    </w:p>
    <w:p w14:paraId="4B378A01" w14:textId="77777777" w:rsidR="00B5181E" w:rsidRDefault="00B5181E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849F6" w14:paraId="6CB3D58E" w14:textId="77777777" w:rsidTr="003849F6">
        <w:tc>
          <w:tcPr>
            <w:tcW w:w="8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A449" w14:textId="612B70B5" w:rsidR="003849F6" w:rsidRDefault="00711B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3849F6">
              <w:rPr>
                <w:rFonts w:ascii="Times New Roman" w:eastAsia="Times New Roman" w:hAnsi="Times New Roman" w:cs="Times New Roman"/>
                <w:lang w:eastAsia="en-CA"/>
              </w:rPr>
              <w:t>st</w:t>
            </w:r>
            <w:r w:rsidR="00F33719">
              <w:rPr>
                <w:rFonts w:ascii="Times New Roman" w:eastAsia="Times New Roman" w:hAnsi="Times New Roman" w:cs="Times New Roman"/>
                <w:lang w:eastAsia="en-CA"/>
              </w:rPr>
              <w:t>ud</w:t>
            </w:r>
            <w:r w:rsidR="003849F6">
              <w:rPr>
                <w:rFonts w:ascii="Times New Roman" w:eastAsia="Times New Roman" w:hAnsi="Times New Roman" w:cs="Times New Roman"/>
                <w:lang w:eastAsia="en-CA"/>
              </w:rPr>
              <w:t xml:space="preserve">array = </w:t>
            </w:r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[ { "_id": 1001,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first_name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"Sara",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last_name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"Stone", "email": "s_stone@email.com", "city": "Toronto", "status": "full-time",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gpa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3.8, "program": "CPP" }, { "_id": 1002,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first_name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"Jack",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last_name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"Adam", "email": "j_adam@email.com", "city": "North York", "status": "part-time",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gpa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3.6, "program": "BSD" }, { "_id": 1003,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first_name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"Joe",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last_name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"Smith", "email": "sj_smith@email.com", "city":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Missauga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", "status": "full-time", "</w:t>
            </w:r>
            <w:proofErr w:type="spellStart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gpa</w:t>
            </w:r>
            <w:proofErr w:type="spellEnd"/>
            <w:r w:rsidR="00D14323" w:rsidRPr="00D14323">
              <w:rPr>
                <w:rFonts w:ascii="Times New Roman" w:eastAsia="Times New Roman" w:hAnsi="Times New Roman" w:cs="Times New Roman"/>
                <w:lang w:eastAsia="en-CA"/>
              </w:rPr>
              <w:t>": 4.2, "program": "DSA" } ]</w:t>
            </w:r>
          </w:p>
          <w:p w14:paraId="718A53F1" w14:textId="77777777" w:rsidR="003849F6" w:rsidRDefault="003849F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62C33311" w14:textId="77777777" w:rsidR="003849F6" w:rsidRDefault="003849F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73004715" w14:textId="77777777" w:rsidR="003849F6" w:rsidRDefault="003849F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4A149C33" w14:textId="4C52156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Now, use the </w:t>
      </w:r>
      <w:r>
        <w:rPr>
          <w:rFonts w:eastAsia="Times New Roman" w:cs="Times New Roman"/>
          <w:i/>
        </w:rPr>
        <w:t>st</w:t>
      </w:r>
      <w:r w:rsidR="00B91CE7">
        <w:rPr>
          <w:rFonts w:eastAsia="Times New Roman" w:cs="Times New Roman"/>
          <w:i/>
        </w:rPr>
        <w:t>ud</w:t>
      </w:r>
      <w:r>
        <w:rPr>
          <w:rFonts w:eastAsia="Times New Roman" w:cs="Times New Roman"/>
          <w:i/>
        </w:rPr>
        <w:t>array</w:t>
      </w:r>
      <w:r>
        <w:rPr>
          <w:rFonts w:eastAsia="Times New Roman" w:cs="Times New Roman"/>
        </w:rPr>
        <w:t xml:space="preserve"> array to insert the documents to your collection </w:t>
      </w:r>
      <w:r>
        <w:rPr>
          <w:rFonts w:eastAsia="Times New Roman" w:cs="Times New Roman"/>
          <w:i/>
        </w:rPr>
        <w:t>student</w:t>
      </w:r>
      <w:r>
        <w:rPr>
          <w:rFonts w:eastAsia="Times New Roman" w:cs="Times New Roman"/>
        </w:rPr>
        <w:t>. Write your insert statement in the box bellow.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3849F6" w14:paraId="4583B80D" w14:textId="77777777" w:rsidTr="003849F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34DC" w14:textId="77777777" w:rsidR="003849F6" w:rsidRDefault="003849F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432D97B7" w14:textId="5E5B1BE2" w:rsidR="003849F6" w:rsidRDefault="00D14323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r w:rsidRPr="00D14323">
              <w:rPr>
                <w:rFonts w:eastAsia="Times New Roman" w:cs="Times New Roman"/>
              </w:rPr>
              <w:t xml:space="preserve">&gt; </w:t>
            </w:r>
            <w:proofErr w:type="spellStart"/>
            <w:proofErr w:type="gramStart"/>
            <w:r w:rsidRPr="00D14323">
              <w:rPr>
                <w:rFonts w:eastAsia="Times New Roman" w:cs="Times New Roman"/>
              </w:rPr>
              <w:t>db.student</w:t>
            </w:r>
            <w:proofErr w:type="gramEnd"/>
            <w:r w:rsidRPr="00D14323">
              <w:rPr>
                <w:rFonts w:eastAsia="Times New Roman" w:cs="Times New Roman"/>
              </w:rPr>
              <w:t>.insertMany</w:t>
            </w:r>
            <w:proofErr w:type="spellEnd"/>
            <w:r w:rsidRPr="00D14323">
              <w:rPr>
                <w:rFonts w:eastAsia="Times New Roman" w:cs="Times New Roman"/>
              </w:rPr>
              <w:t>(</w:t>
            </w:r>
            <w:proofErr w:type="spellStart"/>
            <w:r w:rsidRPr="00D14323">
              <w:rPr>
                <w:rFonts w:eastAsia="Times New Roman" w:cs="Times New Roman"/>
              </w:rPr>
              <w:t>studarray</w:t>
            </w:r>
            <w:proofErr w:type="spellEnd"/>
            <w:r w:rsidRPr="00D14323">
              <w:rPr>
                <w:rFonts w:eastAsia="Times New Roman" w:cs="Times New Roman"/>
              </w:rPr>
              <w:t>);</w:t>
            </w:r>
          </w:p>
          <w:p w14:paraId="47221F5F" w14:textId="77777777" w:rsidR="003849F6" w:rsidRDefault="003849F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031A5BD4" w14:textId="77777777" w:rsidR="003849F6" w:rsidRDefault="003849F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25417F1A" w14:textId="77777777" w:rsidR="003849F6" w:rsidRDefault="003849F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  <w:p w14:paraId="5CB5CCEE" w14:textId="77777777" w:rsidR="003849F6" w:rsidRDefault="003849F6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</w:p>
        </w:tc>
      </w:tr>
    </w:tbl>
    <w:p w14:paraId="6938B2A5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3F2A61AC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57F1D561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1DCE3022" w14:textId="77777777" w:rsidR="00B5181E" w:rsidRDefault="003849F6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What message is displayed after you execute the insert statement. </w:t>
      </w:r>
    </w:p>
    <w:p w14:paraId="67F5BB48" w14:textId="176121BD" w:rsidR="00D14323" w:rsidRDefault="00D14323" w:rsidP="00D1432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 w:rsidRPr="00D14323">
        <w:rPr>
          <w:rFonts w:eastAsia="Times New Roman" w:cs="Times New Roman"/>
        </w:rPr>
        <w:t>{ "</w:t>
      </w:r>
      <w:proofErr w:type="gramEnd"/>
      <w:r w:rsidRPr="00D14323">
        <w:rPr>
          <w:rFonts w:eastAsia="Times New Roman" w:cs="Times New Roman"/>
        </w:rPr>
        <w:t>acknowledged" : true, "</w:t>
      </w:r>
      <w:proofErr w:type="spellStart"/>
      <w:r w:rsidRPr="00D14323">
        <w:rPr>
          <w:rFonts w:eastAsia="Times New Roman" w:cs="Times New Roman"/>
        </w:rPr>
        <w:t>insertedIds</w:t>
      </w:r>
      <w:proofErr w:type="spellEnd"/>
      <w:r w:rsidRPr="00D14323">
        <w:rPr>
          <w:rFonts w:eastAsia="Times New Roman" w:cs="Times New Roman"/>
        </w:rPr>
        <w:t>" : [ 1001, 1002, 1003 ] }</w:t>
      </w:r>
    </w:p>
    <w:p w14:paraId="072FADA3" w14:textId="77777777" w:rsidR="00B5181E" w:rsidRDefault="00B5181E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197629CA" w14:textId="0A1949C5" w:rsidR="00B5181E" w:rsidRDefault="003849F6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statement that shows all documents inserted in your collection </w:t>
      </w:r>
      <w:r>
        <w:rPr>
          <w:rFonts w:eastAsia="Times New Roman" w:cs="Times New Roman"/>
          <w:i/>
        </w:rPr>
        <w:t>student</w:t>
      </w:r>
      <w:r>
        <w:rPr>
          <w:rFonts w:eastAsia="Times New Roman" w:cs="Times New Roman"/>
        </w:rPr>
        <w:t>:</w:t>
      </w:r>
    </w:p>
    <w:p w14:paraId="64974C74" w14:textId="333B2382" w:rsidR="00B5181E" w:rsidRDefault="006172B0" w:rsidP="00D1432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 w:rsidRPr="006172B0">
        <w:rPr>
          <w:rFonts w:eastAsia="Times New Roman" w:cs="Times New Roman"/>
        </w:rPr>
        <w:t>db.student</w:t>
      </w:r>
      <w:proofErr w:type="gramEnd"/>
      <w:r w:rsidRPr="006172B0">
        <w:rPr>
          <w:rFonts w:eastAsia="Times New Roman" w:cs="Times New Roman"/>
        </w:rPr>
        <w:t>.find</w:t>
      </w:r>
      <w:proofErr w:type="spellEnd"/>
      <w:r w:rsidRPr="006172B0">
        <w:rPr>
          <w:rFonts w:eastAsia="Times New Roman" w:cs="Times New Roman"/>
        </w:rPr>
        <w:t>().</w:t>
      </w:r>
      <w:proofErr w:type="spellStart"/>
      <w:r>
        <w:rPr>
          <w:rFonts w:eastAsia="Times New Roman" w:cs="Times New Roman"/>
        </w:rPr>
        <w:t>forEach</w:t>
      </w:r>
      <w:proofErr w:type="spellEnd"/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printjson</w:t>
      </w:r>
      <w:proofErr w:type="spellEnd"/>
      <w:r>
        <w:rPr>
          <w:rFonts w:eastAsia="Times New Roman" w:cs="Times New Roman"/>
        </w:rPr>
        <w:t>)</w:t>
      </w:r>
    </w:p>
    <w:p w14:paraId="570CA4DE" w14:textId="77777777" w:rsidR="00B5181E" w:rsidRDefault="00B5181E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2243EC24" w14:textId="0EF2F38D" w:rsidR="008A6A64" w:rsidRDefault="00B5181E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3849F6">
        <w:rPr>
          <w:rFonts w:eastAsia="Times New Roman" w:cs="Times New Roman"/>
        </w:rPr>
        <w:t xml:space="preserve">Write a statement to remove all documents in the </w:t>
      </w:r>
      <w:r w:rsidR="003849F6">
        <w:rPr>
          <w:rFonts w:eastAsia="Times New Roman" w:cs="Times New Roman"/>
          <w:i/>
        </w:rPr>
        <w:t>student</w:t>
      </w:r>
      <w:r w:rsidR="003849F6">
        <w:rPr>
          <w:rFonts w:eastAsia="Times New Roman" w:cs="Times New Roman"/>
        </w:rPr>
        <w:t xml:space="preserve"> collection.</w:t>
      </w:r>
    </w:p>
    <w:p w14:paraId="3F6FF3D8" w14:textId="747C49B5" w:rsidR="006172B0" w:rsidRDefault="006172B0" w:rsidP="006172B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 w:rsidRPr="006172B0">
        <w:rPr>
          <w:rFonts w:eastAsia="Times New Roman" w:cs="Times New Roman"/>
        </w:rPr>
        <w:t>db.student</w:t>
      </w:r>
      <w:proofErr w:type="gramEnd"/>
      <w:r w:rsidRPr="006172B0">
        <w:rPr>
          <w:rFonts w:eastAsia="Times New Roman" w:cs="Times New Roman"/>
        </w:rPr>
        <w:t>.deleteMany</w:t>
      </w:r>
      <w:proofErr w:type="spellEnd"/>
      <w:r w:rsidRPr="006172B0">
        <w:rPr>
          <w:rFonts w:eastAsia="Times New Roman" w:cs="Times New Roman"/>
        </w:rPr>
        <w:t>({});</w:t>
      </w:r>
      <w:r>
        <w:rPr>
          <w:rFonts w:eastAsia="Times New Roman" w:cs="Times New Roman"/>
        </w:rPr>
        <w:tab/>
      </w:r>
    </w:p>
    <w:p w14:paraId="5EDC257E" w14:textId="77777777" w:rsidR="00B5181E" w:rsidRDefault="00B5181E" w:rsidP="00B5181E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</w:p>
    <w:p w14:paraId="24E283E7" w14:textId="0965D25D" w:rsidR="003849F6" w:rsidRDefault="003849F6" w:rsidP="003849F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Write a statement to drop the database </w:t>
      </w:r>
      <w:r>
        <w:rPr>
          <w:rFonts w:eastAsia="Times New Roman" w:cs="Times New Roman"/>
          <w:i/>
        </w:rPr>
        <w:t>seneca</w:t>
      </w:r>
      <w:r>
        <w:rPr>
          <w:rFonts w:eastAsia="Times New Roman" w:cs="Times New Roman"/>
        </w:rPr>
        <w:t xml:space="preserve">. </w:t>
      </w:r>
    </w:p>
    <w:p w14:paraId="20EB035F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Before dropping a database, make sure your current database is the one you want to delete. For this question, we want to delete (drop) the </w:t>
      </w:r>
      <w:r>
        <w:rPr>
          <w:rFonts w:eastAsia="Times New Roman" w:cs="Times New Roman"/>
          <w:i/>
        </w:rPr>
        <w:t>seneca</w:t>
      </w:r>
      <w:r>
        <w:rPr>
          <w:rFonts w:eastAsia="Times New Roman" w:cs="Times New Roman"/>
        </w:rPr>
        <w:t xml:space="preserve"> database. </w:t>
      </w:r>
    </w:p>
    <w:p w14:paraId="72ED0DCE" w14:textId="77777777" w:rsidR="003849F6" w:rsidRDefault="003849F6" w:rsidP="003849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You can write the </w:t>
      </w:r>
      <w:r>
        <w:rPr>
          <w:rFonts w:eastAsia="Times New Roman" w:cs="Times New Roman"/>
          <w:i/>
        </w:rPr>
        <w:t>use</w:t>
      </w:r>
      <w:r>
        <w:rPr>
          <w:rFonts w:eastAsia="Times New Roman" w:cs="Times New Roman"/>
        </w:rPr>
        <w:t xml:space="preserve"> statement before removing the database to make sure your current database is </w:t>
      </w:r>
      <w:r>
        <w:rPr>
          <w:rFonts w:eastAsia="Times New Roman" w:cs="Times New Roman"/>
          <w:i/>
        </w:rPr>
        <w:t>seneca</w:t>
      </w:r>
      <w:r>
        <w:rPr>
          <w:rFonts w:eastAsia="Times New Roman" w:cs="Times New Roman"/>
        </w:rPr>
        <w:t xml:space="preserve">. </w:t>
      </w:r>
    </w:p>
    <w:p w14:paraId="0B377DD1" w14:textId="77777777" w:rsidR="003849F6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 seneca</w:t>
      </w:r>
    </w:p>
    <w:p w14:paraId="6AE276A4" w14:textId="271B368B" w:rsidR="003849F6" w:rsidRDefault="00827804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</w:t>
      </w:r>
      <w:r w:rsidR="003849F6">
        <w:rPr>
          <w:rFonts w:ascii="Times New Roman" w:eastAsia="Times New Roman" w:hAnsi="Times New Roman" w:cs="Times New Roman"/>
          <w:lang w:eastAsia="en-CA"/>
        </w:rPr>
        <w:t xml:space="preserve"> you can write the </w:t>
      </w:r>
      <w:r w:rsidR="003849F6">
        <w:rPr>
          <w:rFonts w:ascii="Times New Roman" w:eastAsia="Times New Roman" w:hAnsi="Times New Roman" w:cs="Times New Roman"/>
          <w:i/>
          <w:lang w:eastAsia="en-CA"/>
        </w:rPr>
        <w:t>db</w:t>
      </w:r>
      <w:r w:rsidR="003849F6">
        <w:rPr>
          <w:rFonts w:ascii="Times New Roman" w:eastAsia="Times New Roman" w:hAnsi="Times New Roman" w:cs="Times New Roman"/>
          <w:lang w:eastAsia="en-CA"/>
        </w:rPr>
        <w:t xml:space="preserve"> or </w:t>
      </w:r>
      <w:proofErr w:type="gramStart"/>
      <w:r w:rsidR="003849F6">
        <w:rPr>
          <w:rFonts w:ascii="Times New Roman" w:eastAsia="Times New Roman" w:hAnsi="Times New Roman" w:cs="Times New Roman"/>
          <w:lang w:eastAsia="en-CA"/>
        </w:rPr>
        <w:t>db.getName</w:t>
      </w:r>
      <w:proofErr w:type="gramEnd"/>
      <w:r w:rsidR="003849F6">
        <w:rPr>
          <w:rFonts w:ascii="Times New Roman" w:eastAsia="Times New Roman" w:hAnsi="Times New Roman" w:cs="Times New Roman"/>
          <w:lang w:eastAsia="en-CA"/>
        </w:rPr>
        <w:t>() statement to see the name of your current database:</w:t>
      </w:r>
    </w:p>
    <w:p w14:paraId="0CEE68DE" w14:textId="77777777" w:rsidR="003849F6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db</w:t>
      </w:r>
    </w:p>
    <w:p w14:paraId="3139C6B8" w14:textId="77777777" w:rsidR="003849F6" w:rsidRDefault="003849F6" w:rsidP="003849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db.getName</w:t>
      </w:r>
      <w:proofErr w:type="gramEnd"/>
      <w:r>
        <w:rPr>
          <w:rFonts w:eastAsia="Times New Roman" w:cs="Times New Roman"/>
        </w:rPr>
        <w:t>()</w:t>
      </w:r>
    </w:p>
    <w:p w14:paraId="4D691FAF" w14:textId="77777777" w:rsidR="00B5181E" w:rsidRDefault="003849F6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If your current database is not </w:t>
      </w:r>
      <w:r>
        <w:rPr>
          <w:rFonts w:ascii="Times New Roman" w:eastAsia="Times New Roman" w:hAnsi="Times New Roman" w:cs="Times New Roman"/>
          <w:i/>
          <w:lang w:eastAsia="en-CA"/>
        </w:rPr>
        <w:t>seneca</w:t>
      </w:r>
      <w:r>
        <w:rPr>
          <w:rFonts w:ascii="Times New Roman" w:eastAsia="Times New Roman" w:hAnsi="Times New Roman" w:cs="Times New Roman"/>
          <w:lang w:eastAsia="en-CA"/>
        </w:rPr>
        <w:t xml:space="preserve">, write the use statement to switch to </w:t>
      </w:r>
      <w:r>
        <w:rPr>
          <w:rFonts w:ascii="Times New Roman" w:eastAsia="Times New Roman" w:hAnsi="Times New Roman" w:cs="Times New Roman"/>
          <w:i/>
          <w:lang w:eastAsia="en-CA"/>
        </w:rPr>
        <w:t>seneca</w:t>
      </w:r>
      <w:r>
        <w:rPr>
          <w:rFonts w:ascii="Times New Roman" w:eastAsia="Times New Roman" w:hAnsi="Times New Roman" w:cs="Times New Roman"/>
          <w:lang w:eastAsia="en-CA"/>
        </w:rPr>
        <w:t xml:space="preserve"> and then delete the database.</w:t>
      </w:r>
    </w:p>
    <w:p w14:paraId="7138DF24" w14:textId="4AA6A581" w:rsidR="003849F6" w:rsidRDefault="00B5181E" w:rsidP="003849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3849F6">
        <w:rPr>
          <w:rFonts w:ascii="Times New Roman" w:eastAsia="Times New Roman" w:hAnsi="Times New Roman" w:cs="Times New Roman"/>
          <w:lang w:eastAsia="en-CA"/>
        </w:rPr>
        <w:t>What message is displayed after you execute the drop statement? Copy the message in the box below: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077D6675" w14:textId="772A4514" w:rsidR="006172B0" w:rsidRPr="006172B0" w:rsidRDefault="006172B0" w:rsidP="006172B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 w:rsidRPr="006172B0">
        <w:rPr>
          <w:rFonts w:eastAsia="Times New Roman" w:cs="Times New Roman"/>
        </w:rPr>
        <w:t>{ "</w:t>
      </w:r>
      <w:proofErr w:type="gramEnd"/>
      <w:r w:rsidRPr="006172B0">
        <w:rPr>
          <w:rFonts w:eastAsia="Times New Roman" w:cs="Times New Roman"/>
        </w:rPr>
        <w:t>ok" : 1 }</w:t>
      </w:r>
    </w:p>
    <w:p w14:paraId="7F0C485D" w14:textId="77777777" w:rsidR="003849F6" w:rsidRDefault="003849F6" w:rsidP="00F54208"/>
    <w:p w14:paraId="049DF6FD" w14:textId="4681F2F6" w:rsidR="00390D5E" w:rsidRDefault="00390D5E" w:rsidP="00556D5B">
      <w:pPr>
        <w:pStyle w:val="ListParagraph"/>
        <w:numPr>
          <w:ilvl w:val="0"/>
          <w:numId w:val="18"/>
        </w:numPr>
      </w:pPr>
      <w:r>
        <w:t xml:space="preserve">Create a Mongo collection for the following data and write the Mongo command to show the </w:t>
      </w:r>
      <w:r w:rsidR="00C2052E">
        <w:t>collection.</w:t>
      </w:r>
    </w:p>
    <w:p w14:paraId="4ACDFE58" w14:textId="599001B2" w:rsidR="00556D5B" w:rsidRDefault="00390D5E" w:rsidP="00390D5E">
      <w:pPr>
        <w:pStyle w:val="ListParagraph"/>
      </w:pPr>
      <w:r>
        <w:rPr>
          <w:noProof/>
        </w:rPr>
        <w:drawing>
          <wp:inline distT="0" distB="0" distL="0" distR="0" wp14:anchorId="79CB46BB" wp14:editId="38B6F3BD">
            <wp:extent cx="3796496" cy="1543358"/>
            <wp:effectExtent l="0" t="0" r="0" b="0"/>
            <wp:docPr id="43131224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2240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488" cy="15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81ED" w14:textId="77777777" w:rsidR="00427B80" w:rsidRDefault="006172B0" w:rsidP="00390D5E">
      <w:pPr>
        <w:pStyle w:val="ListParagraph"/>
      </w:pPr>
      <w:r>
        <w:lastRenderedPageBreak/>
        <w:t xml:space="preserve">Answer 5: </w:t>
      </w:r>
    </w:p>
    <w:p w14:paraId="0D4EBB59" w14:textId="7F8CE626" w:rsidR="006172B0" w:rsidRDefault="00427B80" w:rsidP="00427B80">
      <w:pPr>
        <w:pStyle w:val="ListParagraph"/>
        <w:numPr>
          <w:ilvl w:val="0"/>
          <w:numId w:val="19"/>
        </w:numPr>
      </w:pPr>
      <w:r w:rsidRPr="00427B80">
        <w:t>use Seneca</w:t>
      </w:r>
    </w:p>
    <w:p w14:paraId="781E4B73" w14:textId="77777777" w:rsidR="00427B80" w:rsidRDefault="00427B80" w:rsidP="00427B80">
      <w:pPr>
        <w:pStyle w:val="ListParagraph"/>
      </w:pPr>
    </w:p>
    <w:p w14:paraId="79B5C0DF" w14:textId="1EB71483" w:rsidR="00427B80" w:rsidRDefault="00427B80" w:rsidP="00427B80">
      <w:pPr>
        <w:pStyle w:val="ListParagraph"/>
        <w:numPr>
          <w:ilvl w:val="0"/>
          <w:numId w:val="19"/>
        </w:numPr>
      </w:pPr>
      <w:r>
        <w:t xml:space="preserve">data = [ </w:t>
      </w:r>
      <w:r w:rsidR="00ED171C">
        <w:t>{PRODUCT</w:t>
      </w:r>
      <w:r>
        <w:t xml:space="preserve">_ID: 210, WAREHOUSE_ID: 8, QUANTITY: </w:t>
      </w:r>
      <w:proofErr w:type="gramStart"/>
      <w:r>
        <w:t>122 },{</w:t>
      </w:r>
      <w:proofErr w:type="gramEnd"/>
      <w:r>
        <w:t xml:space="preserve"> PRODUCT_ID: 211, WAREHOUSE_ID: 8, QUANTITY: 123 }, { PRODUCT_ID: 212, WAREHOUSE_ID: 8, QUANTITY: 123 },{ PRODUCT_ID: 214, WAREHOUSE_ID: 8, QUANTITY: 124 },{ PRODUCT_ID: 216, WAREHOUSE_ID: 8, QUANTITY: 125 }]</w:t>
      </w:r>
    </w:p>
    <w:p w14:paraId="39C01A07" w14:textId="77777777" w:rsidR="00427B80" w:rsidRDefault="00427B80" w:rsidP="00427B80">
      <w:pPr>
        <w:pStyle w:val="ListParagraph"/>
      </w:pPr>
    </w:p>
    <w:p w14:paraId="5CBE15BA" w14:textId="2DA28149" w:rsidR="00427B80" w:rsidRDefault="00ED171C" w:rsidP="00427B80">
      <w:pPr>
        <w:pStyle w:val="ListParagraph"/>
        <w:numPr>
          <w:ilvl w:val="0"/>
          <w:numId w:val="19"/>
        </w:numPr>
      </w:pPr>
      <w:r w:rsidRPr="00427B80">
        <w:t xml:space="preserve">db. </w:t>
      </w:r>
      <w:proofErr w:type="gramStart"/>
      <w:r w:rsidRPr="00427B80">
        <w:t>inventory</w:t>
      </w:r>
      <w:r w:rsidR="00427B80" w:rsidRPr="00427B80">
        <w:t>.insertMany</w:t>
      </w:r>
      <w:proofErr w:type="gramEnd"/>
      <w:r w:rsidR="00427B80" w:rsidRPr="00427B80">
        <w:t>(data)</w:t>
      </w:r>
    </w:p>
    <w:p w14:paraId="5E0B1DF3" w14:textId="77777777" w:rsidR="00427B80" w:rsidRDefault="00427B80" w:rsidP="00427B80">
      <w:pPr>
        <w:pStyle w:val="ListParagraph"/>
      </w:pPr>
    </w:p>
    <w:p w14:paraId="459A9D60" w14:textId="2EA23BD3" w:rsidR="00427B80" w:rsidRPr="00F54208" w:rsidRDefault="00427B80" w:rsidP="00427B80">
      <w:pPr>
        <w:pStyle w:val="ListParagraph"/>
        <w:numPr>
          <w:ilvl w:val="0"/>
          <w:numId w:val="19"/>
        </w:numPr>
      </w:pPr>
      <w:proofErr w:type="gramStart"/>
      <w:r w:rsidRPr="00427B80">
        <w:t>db.inventory</w:t>
      </w:r>
      <w:proofErr w:type="gramEnd"/>
      <w:r w:rsidRPr="00427B80">
        <w:t>.find().</w:t>
      </w:r>
      <w:proofErr w:type="spellStart"/>
      <w:r w:rsidRPr="00427B80">
        <w:t>forEach</w:t>
      </w:r>
      <w:proofErr w:type="spellEnd"/>
      <w:r w:rsidRPr="00427B80">
        <w:t>(</w:t>
      </w:r>
      <w:proofErr w:type="spellStart"/>
      <w:r w:rsidRPr="00427B80">
        <w:t>printjson</w:t>
      </w:r>
      <w:proofErr w:type="spellEnd"/>
      <w:r w:rsidRPr="00427B80">
        <w:t>)</w:t>
      </w:r>
    </w:p>
    <w:sectPr w:rsidR="00427B80" w:rsidRPr="00F54208" w:rsidSect="00C77A1C">
      <w:headerReference w:type="default" r:id="rId14"/>
      <w:footerReference w:type="default" r:id="rId15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BEC1" w14:textId="77777777" w:rsidR="000A6192" w:rsidRDefault="000A6192" w:rsidP="00B96716">
      <w:r>
        <w:separator/>
      </w:r>
    </w:p>
  </w:endnote>
  <w:endnote w:type="continuationSeparator" w:id="0">
    <w:p w14:paraId="298B2371" w14:textId="77777777" w:rsidR="000A6192" w:rsidRDefault="000A6192" w:rsidP="00B96716">
      <w:r>
        <w:continuationSeparator/>
      </w:r>
    </w:p>
  </w:endnote>
  <w:endnote w:type="continuationNotice" w:id="1">
    <w:p w14:paraId="50063634" w14:textId="77777777" w:rsidR="000A6192" w:rsidRDefault="000A6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11C3" w14:textId="45894883" w:rsidR="002528CC" w:rsidRDefault="002528CC">
    <w:pPr>
      <w:pStyle w:val="Footer"/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CA4139">
      <w:rPr>
        <w:rFonts w:cs="Arial"/>
        <w:noProof/>
        <w:sz w:val="16"/>
        <w:szCs w:val="16"/>
      </w:rPr>
      <w:t>Mongo part 1 query.docx</w:t>
    </w:r>
    <w:r w:rsidRPr="00CD1E8B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A17D" w14:textId="77777777" w:rsidR="000A6192" w:rsidRDefault="000A6192" w:rsidP="00B96716">
      <w:r>
        <w:separator/>
      </w:r>
    </w:p>
  </w:footnote>
  <w:footnote w:type="continuationSeparator" w:id="0">
    <w:p w14:paraId="554E92A5" w14:textId="77777777" w:rsidR="000A6192" w:rsidRDefault="000A6192" w:rsidP="00B96716">
      <w:r>
        <w:continuationSeparator/>
      </w:r>
    </w:p>
  </w:footnote>
  <w:footnote w:type="continuationNotice" w:id="1">
    <w:p w14:paraId="79904B9F" w14:textId="77777777" w:rsidR="000A6192" w:rsidRDefault="000A61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C783" w14:textId="6C4B8E0C" w:rsidR="00D776DD" w:rsidRDefault="00D776DD" w:rsidP="00D776DD">
    <w:pPr>
      <w:spacing w:before="100" w:beforeAutospacing="1" w:after="100" w:afterAutospacing="1" w:line="240" w:lineRule="auto"/>
      <w:rPr>
        <w:rFonts w:ascii="Times New Roman" w:eastAsia="Calibri" w:hAnsi="Times New Roman" w:cs="Times New Roman"/>
      </w:rPr>
    </w:pPr>
    <w:r w:rsidRPr="004F2351">
      <w:rPr>
        <w:rFonts w:ascii="Times New Roman" w:eastAsia="Times New Roman" w:hAnsi="Times New Roman" w:cs="Times New Roman"/>
        <w:highlight w:val="yellow"/>
        <w:lang w:eastAsia="en-CA"/>
      </w:rPr>
      <w:t xml:space="preserve">Name the file </w:t>
    </w:r>
    <w:r w:rsidRPr="004F2351">
      <w:rPr>
        <w:rFonts w:ascii="Times New Roman" w:eastAsia="Times New Roman" w:hAnsi="Times New Roman" w:cs="Times New Roman"/>
        <w:b/>
        <w:bCs/>
        <w:color w:val="FF0000"/>
        <w:highlight w:val="yellow"/>
        <w:lang w:eastAsia="en-CA"/>
      </w:rPr>
      <w:t>“</w:t>
    </w:r>
    <w:r>
      <w:rPr>
        <w:rFonts w:ascii="Times New Roman" w:eastAsia="Calibri" w:hAnsi="Times New Roman" w:cs="Times New Roman"/>
        <w:b/>
        <w:bCs/>
        <w:color w:val="FF0000"/>
        <w:highlight w:val="yellow"/>
      </w:rPr>
      <w:t>LAB8-USERID</w:t>
    </w:r>
    <w:r w:rsidRPr="004F2351">
      <w:rPr>
        <w:rFonts w:ascii="Times New Roman" w:eastAsia="Calibri" w:hAnsi="Times New Roman" w:cs="Times New Roman"/>
        <w:b/>
        <w:bCs/>
        <w:color w:val="FF0000"/>
        <w:highlight w:val="yellow"/>
      </w:rPr>
      <w:t>.docx”.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C64"/>
    <w:multiLevelType w:val="hybridMultilevel"/>
    <w:tmpl w:val="23BE884E"/>
    <w:lvl w:ilvl="0" w:tplc="9144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B35C">
      <w:numFmt w:val="none"/>
      <w:lvlText w:val=""/>
      <w:lvlJc w:val="left"/>
      <w:pPr>
        <w:tabs>
          <w:tab w:val="num" w:pos="360"/>
        </w:tabs>
      </w:pPr>
    </w:lvl>
    <w:lvl w:ilvl="2" w:tplc="532C2E0C">
      <w:numFmt w:val="none"/>
      <w:lvlText w:val=""/>
      <w:lvlJc w:val="left"/>
      <w:pPr>
        <w:tabs>
          <w:tab w:val="num" w:pos="360"/>
        </w:tabs>
      </w:pPr>
    </w:lvl>
    <w:lvl w:ilvl="3" w:tplc="E5D477B6">
      <w:numFmt w:val="none"/>
      <w:lvlText w:val=""/>
      <w:lvlJc w:val="left"/>
      <w:pPr>
        <w:tabs>
          <w:tab w:val="num" w:pos="360"/>
        </w:tabs>
      </w:pPr>
    </w:lvl>
    <w:lvl w:ilvl="4" w:tplc="F528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4A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0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C492B"/>
    <w:multiLevelType w:val="hybridMultilevel"/>
    <w:tmpl w:val="6F9E62A8"/>
    <w:lvl w:ilvl="0" w:tplc="2B56C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C27AE">
      <w:start w:val="29696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21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2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0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A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14D59"/>
    <w:multiLevelType w:val="hybridMultilevel"/>
    <w:tmpl w:val="49407C0E"/>
    <w:lvl w:ilvl="0" w:tplc="C190267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62B40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7E2FD2">
      <w:numFmt w:val="none"/>
      <w:lvlText w:val=""/>
      <w:lvlJc w:val="left"/>
      <w:pPr>
        <w:tabs>
          <w:tab w:val="num" w:pos="360"/>
        </w:tabs>
      </w:pPr>
    </w:lvl>
    <w:lvl w:ilvl="3" w:tplc="EB84D550">
      <w:numFmt w:val="none"/>
      <w:lvlText w:val=""/>
      <w:lvlJc w:val="left"/>
      <w:pPr>
        <w:tabs>
          <w:tab w:val="num" w:pos="360"/>
        </w:tabs>
      </w:pPr>
    </w:lvl>
    <w:lvl w:ilvl="4" w:tplc="0E343D1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03C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66DF3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6229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323B3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3454C32"/>
    <w:multiLevelType w:val="hybridMultilevel"/>
    <w:tmpl w:val="BE787D74"/>
    <w:lvl w:ilvl="0" w:tplc="620E07B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2300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EAC8E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2CA7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01A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E918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26EAB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6168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F2234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4E33F7"/>
    <w:multiLevelType w:val="hybridMultilevel"/>
    <w:tmpl w:val="740668FA"/>
    <w:lvl w:ilvl="0" w:tplc="B964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E016">
      <w:numFmt w:val="none"/>
      <w:lvlText w:val=""/>
      <w:lvlJc w:val="left"/>
      <w:pPr>
        <w:tabs>
          <w:tab w:val="num" w:pos="360"/>
        </w:tabs>
      </w:pPr>
    </w:lvl>
    <w:lvl w:ilvl="2" w:tplc="3A1E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4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C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2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E1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EE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DC7976"/>
    <w:multiLevelType w:val="hybridMultilevel"/>
    <w:tmpl w:val="F2507B5E"/>
    <w:lvl w:ilvl="0" w:tplc="352E6F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40BBF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05B48">
      <w:numFmt w:val="none"/>
      <w:lvlText w:val=""/>
      <w:lvlJc w:val="left"/>
      <w:pPr>
        <w:tabs>
          <w:tab w:val="num" w:pos="360"/>
        </w:tabs>
      </w:pPr>
    </w:lvl>
    <w:lvl w:ilvl="3" w:tplc="3326C3D8">
      <w:numFmt w:val="none"/>
      <w:lvlText w:val=""/>
      <w:lvlJc w:val="left"/>
      <w:pPr>
        <w:tabs>
          <w:tab w:val="num" w:pos="360"/>
        </w:tabs>
      </w:pPr>
    </w:lvl>
    <w:lvl w:ilvl="4" w:tplc="C9E6F3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A95E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62D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4E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0BCC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C754670"/>
    <w:multiLevelType w:val="hybridMultilevel"/>
    <w:tmpl w:val="126E53CE"/>
    <w:lvl w:ilvl="0" w:tplc="7E8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0A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6B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69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A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6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C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27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D809B8"/>
    <w:multiLevelType w:val="hybridMultilevel"/>
    <w:tmpl w:val="00D8D0A0"/>
    <w:lvl w:ilvl="0" w:tplc="140459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35CF5"/>
    <w:multiLevelType w:val="hybridMultilevel"/>
    <w:tmpl w:val="D7EC32F4"/>
    <w:lvl w:ilvl="0" w:tplc="29CE2B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0893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3648A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9830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A463F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6F6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3E9B0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B4F39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0C169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665496F"/>
    <w:multiLevelType w:val="hybridMultilevel"/>
    <w:tmpl w:val="F40C020A"/>
    <w:lvl w:ilvl="0" w:tplc="97E4730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82D7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6581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8671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6B91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20D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D4576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08EA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CAA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902048F"/>
    <w:multiLevelType w:val="hybridMultilevel"/>
    <w:tmpl w:val="417809D0"/>
    <w:lvl w:ilvl="0" w:tplc="D6D2C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821E">
      <w:numFmt w:val="none"/>
      <w:lvlText w:val=""/>
      <w:lvlJc w:val="left"/>
      <w:pPr>
        <w:tabs>
          <w:tab w:val="num" w:pos="360"/>
        </w:tabs>
      </w:pPr>
    </w:lvl>
    <w:lvl w:ilvl="2" w:tplc="3D08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A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0F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E4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E4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C4264C"/>
    <w:multiLevelType w:val="multilevel"/>
    <w:tmpl w:val="BC14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F54BA"/>
    <w:multiLevelType w:val="hybridMultilevel"/>
    <w:tmpl w:val="4126A2DE"/>
    <w:lvl w:ilvl="0" w:tplc="95009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0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6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C2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88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2C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30BAD"/>
    <w:multiLevelType w:val="hybridMultilevel"/>
    <w:tmpl w:val="14F0B952"/>
    <w:lvl w:ilvl="0" w:tplc="0FA0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13F8">
      <w:numFmt w:val="none"/>
      <w:lvlText w:val=""/>
      <w:lvlJc w:val="left"/>
      <w:pPr>
        <w:tabs>
          <w:tab w:val="num" w:pos="360"/>
        </w:tabs>
      </w:pPr>
    </w:lvl>
    <w:lvl w:ilvl="2" w:tplc="9000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2B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6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0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A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7B6E4F"/>
    <w:multiLevelType w:val="hybridMultilevel"/>
    <w:tmpl w:val="543CF936"/>
    <w:lvl w:ilvl="0" w:tplc="2158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64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A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A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E4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0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9D49AC"/>
    <w:multiLevelType w:val="hybridMultilevel"/>
    <w:tmpl w:val="213C49AA"/>
    <w:lvl w:ilvl="0" w:tplc="7A86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6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42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8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6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CF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C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3397900">
    <w:abstractNumId w:val="1"/>
  </w:num>
  <w:num w:numId="2" w16cid:durableId="1154832567">
    <w:abstractNumId w:val="5"/>
  </w:num>
  <w:num w:numId="3" w16cid:durableId="1907913199">
    <w:abstractNumId w:val="3"/>
  </w:num>
  <w:num w:numId="4" w16cid:durableId="1242641648">
    <w:abstractNumId w:val="6"/>
  </w:num>
  <w:num w:numId="5" w16cid:durableId="888687927">
    <w:abstractNumId w:val="0"/>
  </w:num>
  <w:num w:numId="6" w16cid:durableId="1069496636">
    <w:abstractNumId w:val="16"/>
  </w:num>
  <w:num w:numId="7" w16cid:durableId="1145782097">
    <w:abstractNumId w:val="4"/>
  </w:num>
  <w:num w:numId="8" w16cid:durableId="564606006">
    <w:abstractNumId w:val="12"/>
  </w:num>
  <w:num w:numId="9" w16cid:durableId="1319963068">
    <w:abstractNumId w:val="7"/>
  </w:num>
  <w:num w:numId="10" w16cid:durableId="1386176562">
    <w:abstractNumId w:val="17"/>
  </w:num>
  <w:num w:numId="11" w16cid:durableId="1857957002">
    <w:abstractNumId w:val="10"/>
  </w:num>
  <w:num w:numId="12" w16cid:durableId="1155610088">
    <w:abstractNumId w:val="14"/>
  </w:num>
  <w:num w:numId="13" w16cid:durableId="737943485">
    <w:abstractNumId w:val="11"/>
  </w:num>
  <w:num w:numId="14" w16cid:durableId="1755082841">
    <w:abstractNumId w:val="18"/>
  </w:num>
  <w:num w:numId="15" w16cid:durableId="1636328807">
    <w:abstractNumId w:val="13"/>
  </w:num>
  <w:num w:numId="16" w16cid:durableId="1722973846">
    <w:abstractNumId w:val="8"/>
  </w:num>
  <w:num w:numId="17" w16cid:durableId="751927154">
    <w:abstractNumId w:val="2"/>
  </w:num>
  <w:num w:numId="18" w16cid:durableId="9042162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6833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F6"/>
    <w:rsid w:val="0003331D"/>
    <w:rsid w:val="00070BB6"/>
    <w:rsid w:val="00071620"/>
    <w:rsid w:val="0008510E"/>
    <w:rsid w:val="00090ADB"/>
    <w:rsid w:val="000A6192"/>
    <w:rsid w:val="000C4FFC"/>
    <w:rsid w:val="000E52B1"/>
    <w:rsid w:val="000F2B70"/>
    <w:rsid w:val="00122799"/>
    <w:rsid w:val="00123249"/>
    <w:rsid w:val="00135590"/>
    <w:rsid w:val="0015669F"/>
    <w:rsid w:val="001C0314"/>
    <w:rsid w:val="001D48F5"/>
    <w:rsid w:val="001F5C50"/>
    <w:rsid w:val="00203DB3"/>
    <w:rsid w:val="00223CA2"/>
    <w:rsid w:val="002528CC"/>
    <w:rsid w:val="00255230"/>
    <w:rsid w:val="002822B3"/>
    <w:rsid w:val="002B15D6"/>
    <w:rsid w:val="002B691D"/>
    <w:rsid w:val="002D4488"/>
    <w:rsid w:val="002D4839"/>
    <w:rsid w:val="002E0602"/>
    <w:rsid w:val="002E7BEF"/>
    <w:rsid w:val="003448B3"/>
    <w:rsid w:val="003500F5"/>
    <w:rsid w:val="0035705A"/>
    <w:rsid w:val="00365D71"/>
    <w:rsid w:val="0036758C"/>
    <w:rsid w:val="00373C8E"/>
    <w:rsid w:val="00374043"/>
    <w:rsid w:val="00380BCA"/>
    <w:rsid w:val="003849F6"/>
    <w:rsid w:val="00390D5E"/>
    <w:rsid w:val="00391F69"/>
    <w:rsid w:val="003C0292"/>
    <w:rsid w:val="003C6641"/>
    <w:rsid w:val="003E65E7"/>
    <w:rsid w:val="00427B80"/>
    <w:rsid w:val="004466A1"/>
    <w:rsid w:val="0046595F"/>
    <w:rsid w:val="00483E80"/>
    <w:rsid w:val="00484724"/>
    <w:rsid w:val="00486060"/>
    <w:rsid w:val="004B2A73"/>
    <w:rsid w:val="004B7B68"/>
    <w:rsid w:val="004F2351"/>
    <w:rsid w:val="00544309"/>
    <w:rsid w:val="00550722"/>
    <w:rsid w:val="00556D5B"/>
    <w:rsid w:val="00565B79"/>
    <w:rsid w:val="005A166C"/>
    <w:rsid w:val="005B2AAE"/>
    <w:rsid w:val="005B4DAD"/>
    <w:rsid w:val="005C285D"/>
    <w:rsid w:val="005D16AC"/>
    <w:rsid w:val="005D23F6"/>
    <w:rsid w:val="006172B0"/>
    <w:rsid w:val="006251A1"/>
    <w:rsid w:val="00626CA1"/>
    <w:rsid w:val="00643D86"/>
    <w:rsid w:val="00656761"/>
    <w:rsid w:val="00662B83"/>
    <w:rsid w:val="00686FCC"/>
    <w:rsid w:val="006973E7"/>
    <w:rsid w:val="006A167E"/>
    <w:rsid w:val="006B3BB9"/>
    <w:rsid w:val="006C2BEE"/>
    <w:rsid w:val="006E253D"/>
    <w:rsid w:val="00711B72"/>
    <w:rsid w:val="007308CE"/>
    <w:rsid w:val="00732FB0"/>
    <w:rsid w:val="00746179"/>
    <w:rsid w:val="007515BB"/>
    <w:rsid w:val="007528B3"/>
    <w:rsid w:val="00777A4A"/>
    <w:rsid w:val="00783318"/>
    <w:rsid w:val="0079059C"/>
    <w:rsid w:val="007B16E7"/>
    <w:rsid w:val="007B356A"/>
    <w:rsid w:val="007E2261"/>
    <w:rsid w:val="00817DEA"/>
    <w:rsid w:val="00822C74"/>
    <w:rsid w:val="0082369A"/>
    <w:rsid w:val="00824D6A"/>
    <w:rsid w:val="00827804"/>
    <w:rsid w:val="00842D35"/>
    <w:rsid w:val="00856FA4"/>
    <w:rsid w:val="008A6A64"/>
    <w:rsid w:val="008B06E9"/>
    <w:rsid w:val="008B6EDF"/>
    <w:rsid w:val="008B7B5C"/>
    <w:rsid w:val="008C2DFB"/>
    <w:rsid w:val="008C3C2A"/>
    <w:rsid w:val="008D390E"/>
    <w:rsid w:val="008E1FCD"/>
    <w:rsid w:val="008F1AA3"/>
    <w:rsid w:val="008F271C"/>
    <w:rsid w:val="009026AE"/>
    <w:rsid w:val="00910CE8"/>
    <w:rsid w:val="00937405"/>
    <w:rsid w:val="00943C0B"/>
    <w:rsid w:val="00955299"/>
    <w:rsid w:val="009622B1"/>
    <w:rsid w:val="0098744E"/>
    <w:rsid w:val="009C2B57"/>
    <w:rsid w:val="009F420F"/>
    <w:rsid w:val="00A30EF5"/>
    <w:rsid w:val="00A43324"/>
    <w:rsid w:val="00A4388A"/>
    <w:rsid w:val="00A52BA3"/>
    <w:rsid w:val="00A94B5F"/>
    <w:rsid w:val="00A95473"/>
    <w:rsid w:val="00AA47BE"/>
    <w:rsid w:val="00AB299D"/>
    <w:rsid w:val="00AE5048"/>
    <w:rsid w:val="00AE6532"/>
    <w:rsid w:val="00AF6786"/>
    <w:rsid w:val="00B15056"/>
    <w:rsid w:val="00B25A38"/>
    <w:rsid w:val="00B5181E"/>
    <w:rsid w:val="00B66CA4"/>
    <w:rsid w:val="00B840FE"/>
    <w:rsid w:val="00B91CE7"/>
    <w:rsid w:val="00B96716"/>
    <w:rsid w:val="00B968C9"/>
    <w:rsid w:val="00BD0539"/>
    <w:rsid w:val="00BD6C46"/>
    <w:rsid w:val="00C00127"/>
    <w:rsid w:val="00C2052E"/>
    <w:rsid w:val="00C31385"/>
    <w:rsid w:val="00C37D26"/>
    <w:rsid w:val="00C4103C"/>
    <w:rsid w:val="00C447D0"/>
    <w:rsid w:val="00C468BF"/>
    <w:rsid w:val="00C70DC5"/>
    <w:rsid w:val="00C77A1C"/>
    <w:rsid w:val="00CA4139"/>
    <w:rsid w:val="00CA596A"/>
    <w:rsid w:val="00CD0754"/>
    <w:rsid w:val="00CD1E8B"/>
    <w:rsid w:val="00CF71C5"/>
    <w:rsid w:val="00D14323"/>
    <w:rsid w:val="00D16241"/>
    <w:rsid w:val="00D347FB"/>
    <w:rsid w:val="00D47BE5"/>
    <w:rsid w:val="00D652A6"/>
    <w:rsid w:val="00D71AA0"/>
    <w:rsid w:val="00D74DCB"/>
    <w:rsid w:val="00D7712C"/>
    <w:rsid w:val="00D776DD"/>
    <w:rsid w:val="00D85349"/>
    <w:rsid w:val="00DB7A39"/>
    <w:rsid w:val="00DE2EA4"/>
    <w:rsid w:val="00E1326F"/>
    <w:rsid w:val="00E361C6"/>
    <w:rsid w:val="00E36C1F"/>
    <w:rsid w:val="00E43562"/>
    <w:rsid w:val="00E4718B"/>
    <w:rsid w:val="00E578FC"/>
    <w:rsid w:val="00E634A7"/>
    <w:rsid w:val="00E674E6"/>
    <w:rsid w:val="00E80D50"/>
    <w:rsid w:val="00E81A10"/>
    <w:rsid w:val="00EA6F57"/>
    <w:rsid w:val="00EB7830"/>
    <w:rsid w:val="00EC2CDF"/>
    <w:rsid w:val="00ED0907"/>
    <w:rsid w:val="00ED171C"/>
    <w:rsid w:val="00ED1E29"/>
    <w:rsid w:val="00EF1FC0"/>
    <w:rsid w:val="00F11E61"/>
    <w:rsid w:val="00F33719"/>
    <w:rsid w:val="00F54208"/>
    <w:rsid w:val="00F64C47"/>
    <w:rsid w:val="00F83650"/>
    <w:rsid w:val="00FA42C2"/>
    <w:rsid w:val="00FA6635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9E062"/>
  <w15:docId w15:val="{627ACC95-1606-47EF-B415-DFF782F6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9F6"/>
    <w:pPr>
      <w:spacing w:after="160" w:line="256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DEA"/>
    <w:pPr>
      <w:spacing w:before="100" w:beforeAutospacing="1" w:after="100" w:afterAutospacing="1"/>
    </w:pPr>
    <w:rPr>
      <w:rFonts w:ascii="Times New Roman" w:hAnsi="Times New Roman"/>
      <w:lang w:eastAsia="en-CA"/>
    </w:rPr>
  </w:style>
  <w:style w:type="paragraph" w:styleId="ListParagraph">
    <w:name w:val="List Paragraph"/>
    <w:basedOn w:val="Normal"/>
    <w:link w:val="ListParagraphChar"/>
    <w:uiPriority w:val="34"/>
    <w:qFormat/>
    <w:rsid w:val="009026AE"/>
    <w:pPr>
      <w:ind w:left="720"/>
      <w:contextualSpacing/>
    </w:pPr>
    <w:rPr>
      <w:rFonts w:ascii="Times New Roman" w:hAnsi="Times New Roman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9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122799"/>
  </w:style>
  <w:style w:type="character" w:customStyle="1" w:styleId="pun">
    <w:name w:val="pun"/>
    <w:basedOn w:val="DefaultParagraphFont"/>
    <w:rsid w:val="00122799"/>
  </w:style>
  <w:style w:type="character" w:customStyle="1" w:styleId="str">
    <w:name w:val="str"/>
    <w:basedOn w:val="DefaultParagraphFont"/>
    <w:rsid w:val="00122799"/>
  </w:style>
  <w:style w:type="character" w:customStyle="1" w:styleId="kwd">
    <w:name w:val="kwd"/>
    <w:basedOn w:val="DefaultParagraphFont"/>
    <w:rsid w:val="00122799"/>
  </w:style>
  <w:style w:type="character" w:customStyle="1" w:styleId="lit">
    <w:name w:val="lit"/>
    <w:basedOn w:val="DefaultParagraphFont"/>
    <w:rsid w:val="00122799"/>
  </w:style>
  <w:style w:type="character" w:customStyle="1" w:styleId="typ">
    <w:name w:val="typ"/>
    <w:basedOn w:val="DefaultParagraphFont"/>
    <w:rsid w:val="00203DB3"/>
  </w:style>
  <w:style w:type="character" w:styleId="Hyperlink">
    <w:name w:val="Hyperlink"/>
    <w:basedOn w:val="DefaultParagraphFont"/>
    <w:uiPriority w:val="99"/>
    <w:unhideWhenUsed/>
    <w:rsid w:val="003849F6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849F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3D86"/>
    <w:rPr>
      <w:i/>
      <w:iCs/>
    </w:rPr>
  </w:style>
  <w:style w:type="character" w:customStyle="1" w:styleId="pre">
    <w:name w:val="pre"/>
    <w:basedOn w:val="DefaultParagraphFont"/>
    <w:rsid w:val="00643D86"/>
  </w:style>
  <w:style w:type="character" w:customStyle="1" w:styleId="nx">
    <w:name w:val="nx"/>
    <w:basedOn w:val="DefaultParagraphFont"/>
    <w:rsid w:val="00643D86"/>
  </w:style>
  <w:style w:type="character" w:customStyle="1" w:styleId="p">
    <w:name w:val="p"/>
    <w:basedOn w:val="DefaultParagraphFont"/>
    <w:rsid w:val="00643D86"/>
  </w:style>
  <w:style w:type="character" w:customStyle="1" w:styleId="o">
    <w:name w:val="o"/>
    <w:basedOn w:val="DefaultParagraphFont"/>
    <w:rsid w:val="00643D86"/>
  </w:style>
  <w:style w:type="character" w:customStyle="1" w:styleId="s2">
    <w:name w:val="s2"/>
    <w:basedOn w:val="DefaultParagraphFont"/>
    <w:rsid w:val="00643D86"/>
  </w:style>
  <w:style w:type="character" w:styleId="UnresolvedMention">
    <w:name w:val="Unresolved Mention"/>
    <w:basedOn w:val="DefaultParagraphFont"/>
    <w:uiPriority w:val="99"/>
    <w:semiHidden/>
    <w:unhideWhenUsed/>
    <w:rsid w:val="00B51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671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0" w:color="49474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9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9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2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6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4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35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7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831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8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6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2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0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0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5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4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9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45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53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994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3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1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8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6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591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7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54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8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5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3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6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MongoDB/112115_0607_Introductio5.pn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am_stone@email.com" TargetMode="External"/><Relationship Id="rId12" Type="http://schemas.openxmlformats.org/officeDocument/2006/relationships/hyperlink" Target="mailto:sj_smith@e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_adam@e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s_stone@e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AppData\Roaming\Microsoft\Templates\TARR-page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TARR-page layout.dotx</Template>
  <TotalTime>139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tarr</dc:creator>
  <cp:lastModifiedBy>Amrinder Singh</cp:lastModifiedBy>
  <cp:revision>87</cp:revision>
  <cp:lastPrinted>2023-11-14T12:14:00Z</cp:lastPrinted>
  <dcterms:created xsi:type="dcterms:W3CDTF">2021-03-09T20:04:00Z</dcterms:created>
  <dcterms:modified xsi:type="dcterms:W3CDTF">2023-11-21T18:57:00Z</dcterms:modified>
</cp:coreProperties>
</file>